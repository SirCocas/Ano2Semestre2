
<file path=[Content_Types].xml><?xml version="1.0" encoding="utf-8"?>
<Types xmlns="http://schemas.openxmlformats.org/package/2006/content-types">
  <Default Extension="emf" ContentType="image/x-emf"/>
  <Default Extension="ppt" ContentType="application/vnd.ms-powerpoi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436" w14:textId="77777777" w:rsidR="00784094" w:rsidRPr="00955AC0" w:rsidRDefault="00784094" w:rsidP="00784094">
      <w:pPr>
        <w:pStyle w:val="Cabealho"/>
        <w:tabs>
          <w:tab w:val="clear" w:pos="8307"/>
          <w:tab w:val="right" w:pos="9639"/>
        </w:tabs>
        <w:spacing w:before="120" w:after="120"/>
        <w:rPr>
          <w:b/>
          <w:sz w:val="20"/>
          <w:lang w:val="pt-PT"/>
        </w:rPr>
      </w:pPr>
      <w:r w:rsidRPr="00955AC0">
        <w:rPr>
          <w:b/>
          <w:sz w:val="20"/>
          <w:lang w:val="pt-PT"/>
        </w:rPr>
        <w:t>Nome</w:t>
      </w:r>
      <w:r>
        <w:rPr>
          <w:b/>
          <w:sz w:val="20"/>
          <w:lang w:val="pt-PT"/>
        </w:rPr>
        <w:t>:</w:t>
      </w:r>
      <w:r w:rsidRPr="00955AC0">
        <w:rPr>
          <w:b/>
          <w:sz w:val="20"/>
          <w:lang w:val="pt-PT"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  <w:sz w:val="20"/>
          <w:lang w:val="pt-PT"/>
        </w:rPr>
        <w:t xml:space="preserve">    </w:t>
      </w:r>
      <w:r w:rsidRPr="00955AC0">
        <w:rPr>
          <w:b/>
          <w:sz w:val="20"/>
          <w:lang w:val="pt-PT"/>
        </w:rPr>
        <w:t xml:space="preserve">Nº </w:t>
      </w:r>
      <w:proofErr w:type="spellStart"/>
      <w:r w:rsidRPr="00955AC0">
        <w:rPr>
          <w:b/>
          <w:sz w:val="20"/>
          <w:lang w:val="pt-PT"/>
        </w:rPr>
        <w:t>mec</w:t>
      </w:r>
      <w:proofErr w:type="spellEnd"/>
      <w:r>
        <w:rPr>
          <w:b/>
          <w:sz w:val="20"/>
          <w:lang w:val="pt-PT"/>
        </w:rPr>
        <w:t>:</w:t>
      </w:r>
    </w:p>
    <w:p w14:paraId="413F4B15" w14:textId="7F1F1AE4" w:rsidR="008A3681" w:rsidRPr="000A417D" w:rsidRDefault="008A3681" w:rsidP="00784094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proofErr w:type="spellStart"/>
      <w:r w:rsidR="008A3681" w:rsidRPr="0063759A">
        <w:rPr>
          <w:i/>
          <w:lang w:val="pt-PT"/>
        </w:rPr>
        <w:t>array</w:t>
      </w:r>
      <w:proofErr w:type="spellEnd"/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7B0969FA" w14:textId="24722172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 w:rsidRPr="00B033A3"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adições</w:t>
      </w:r>
      <w:r w:rsidR="00B033A3">
        <w:rPr>
          <w:b/>
          <w:lang w:val="pt-PT"/>
        </w:rPr>
        <w:t>/subtrações</w:t>
      </w:r>
      <w:r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Pr="0010210B">
        <w:rPr>
          <w:lang w:val="pt-PT"/>
        </w:rPr>
        <w:t xml:space="preserve">envolvendo elementos da sequência. </w:t>
      </w:r>
      <w:r>
        <w:rPr>
          <w:lang w:val="pt-PT"/>
        </w:rPr>
        <w:t xml:space="preserve">Considere as seguintes </w:t>
      </w:r>
      <w:r w:rsidR="00B033A3">
        <w:rPr>
          <w:lang w:val="pt-PT"/>
        </w:rPr>
        <w:t>10</w:t>
      </w:r>
      <w:r>
        <w:rPr>
          <w:lang w:val="pt-PT"/>
        </w:rPr>
        <w:t xml:space="preserve">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 xml:space="preserve">elementos </w:t>
      </w:r>
      <w:r>
        <w:rPr>
          <w:lang w:val="pt-PT"/>
        </w:rPr>
        <w:t>inteiros, todas diferentes</w:t>
      </w:r>
      <w:r w:rsidR="00B033A3">
        <w:rPr>
          <w:lang w:val="pt-PT"/>
        </w:rPr>
        <w:t>,</w:t>
      </w:r>
      <w:r>
        <w:rPr>
          <w:lang w:val="pt-PT"/>
        </w:rPr>
        <w:t xml:space="preserve"> e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>o número de operações de adição</w:t>
      </w:r>
      <w:r w:rsidR="00B033A3">
        <w:rPr>
          <w:lang w:val="pt-PT"/>
        </w:rPr>
        <w:t>/subtração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5FDE0DF0" w14:textId="77777777" w:rsidR="008A3681" w:rsidRDefault="008A3681" w:rsidP="008A3681">
      <w:pPr>
        <w:jc w:val="center"/>
        <w:rPr>
          <w:lang w:val="pt-PT"/>
        </w:rPr>
      </w:pPr>
      <w:r w:rsidRPr="00AF0552">
        <w:rPr>
          <w:lang w:val="pt-PT"/>
        </w:rPr>
        <w:object w:dxaOrig="7185" w:dyaOrig="5409" w14:anchorId="6DAFD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45.15pt;height:223.5pt" o:ole="">
            <v:imagedata r:id="rId7" o:title="" croptop="19237f" cropbottom="19237f" cropleft="12411f" cropright="12411f"/>
          </v:shape>
          <o:OLEObject Type="Embed" ProgID="PowerPoint.Show.8" ShapeID="_x0000_i1040" DrawAspect="Content" ObjectID="_1646384343" r:id="rId8"/>
        </w:object>
      </w: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57551406" w14:textId="24769F5D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p w14:paraId="75CC6B34" w14:textId="4A262F16" w:rsidR="00F42310" w:rsidRPr="00784094" w:rsidRDefault="00F42310" w:rsidP="00F42310">
      <w:pPr>
        <w:spacing w:before="120"/>
        <w:rPr>
          <w:sz w:val="22"/>
          <w:szCs w:val="22"/>
          <w:lang w:val="pt-PT"/>
        </w:rPr>
      </w:pPr>
      <w:r w:rsidRPr="00784094">
        <w:rPr>
          <w:sz w:val="22"/>
          <w:szCs w:val="22"/>
          <w:lang w:val="pt-PT"/>
        </w:rPr>
        <w:t>________________________________________________________________________________</w:t>
      </w:r>
      <w:r w:rsidR="00784094">
        <w:rPr>
          <w:sz w:val="22"/>
          <w:szCs w:val="22"/>
          <w:lang w:val="pt-PT"/>
        </w:rPr>
        <w:t>_______</w:t>
      </w:r>
    </w:p>
    <w:p w14:paraId="75EE01F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46CF68FB" w14:textId="40378138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p w14:paraId="3BDEBFB6" w14:textId="05B7900C" w:rsidR="00F42310" w:rsidRPr="00784094" w:rsidRDefault="00F42310" w:rsidP="00F42310">
      <w:pPr>
        <w:spacing w:before="120"/>
        <w:rPr>
          <w:sz w:val="22"/>
          <w:szCs w:val="22"/>
          <w:lang w:val="pt-PT"/>
        </w:rPr>
      </w:pPr>
      <w:r w:rsidRPr="00784094">
        <w:rPr>
          <w:sz w:val="22"/>
          <w:szCs w:val="22"/>
          <w:lang w:val="pt-PT"/>
        </w:rPr>
        <w:t>________________________________________________________________________________</w:t>
      </w:r>
      <w:r w:rsidR="00784094">
        <w:rPr>
          <w:sz w:val="22"/>
          <w:szCs w:val="22"/>
          <w:lang w:val="pt-PT"/>
        </w:rPr>
        <w:t>_______</w:t>
      </w:r>
    </w:p>
    <w:p w14:paraId="4A0CA218" w14:textId="3B9A6539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1F0A208E" w14:textId="0E1DF42F" w:rsidR="00F42310" w:rsidRPr="00784094" w:rsidRDefault="00F42310" w:rsidP="00F42310">
      <w:pPr>
        <w:spacing w:before="120"/>
        <w:rPr>
          <w:sz w:val="22"/>
          <w:szCs w:val="22"/>
          <w:lang w:val="pt-PT"/>
        </w:rPr>
      </w:pPr>
      <w:r w:rsidRPr="00784094">
        <w:rPr>
          <w:sz w:val="22"/>
          <w:szCs w:val="22"/>
          <w:lang w:val="pt-PT"/>
        </w:rPr>
        <w:t>________________________________________________________________________________</w:t>
      </w:r>
      <w:r w:rsidR="00784094">
        <w:rPr>
          <w:sz w:val="22"/>
          <w:szCs w:val="22"/>
          <w:lang w:val="pt-PT"/>
        </w:rPr>
        <w:t>_______</w:t>
      </w:r>
    </w:p>
    <w:p w14:paraId="61B34CB5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C1405F2" w14:textId="1AA4694A" w:rsidR="00F42310" w:rsidRPr="00784094" w:rsidRDefault="00F42310" w:rsidP="00F42310">
      <w:pPr>
        <w:spacing w:before="120"/>
        <w:rPr>
          <w:sz w:val="22"/>
          <w:szCs w:val="22"/>
          <w:lang w:val="pt-PT"/>
        </w:rPr>
      </w:pPr>
      <w:r w:rsidRPr="00784094">
        <w:rPr>
          <w:sz w:val="22"/>
          <w:szCs w:val="22"/>
          <w:lang w:val="pt-PT"/>
        </w:rPr>
        <w:t>________________________________________________________________________________</w:t>
      </w:r>
      <w:r w:rsidR="00784094">
        <w:rPr>
          <w:sz w:val="22"/>
          <w:szCs w:val="22"/>
          <w:lang w:val="pt-PT"/>
        </w:rPr>
        <w:t>_______</w:t>
      </w:r>
    </w:p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1AD514A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77777777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463F1D9D" w14:textId="07D1D542" w:rsidR="00F42310" w:rsidRPr="00F42310" w:rsidRDefault="00F42310" w:rsidP="00F42310">
      <w:pPr>
        <w:tabs>
          <w:tab w:val="left" w:pos="284"/>
        </w:tabs>
        <w:rPr>
          <w:szCs w:val="24"/>
          <w:lang w:val="pt-PT"/>
        </w:rPr>
      </w:pPr>
      <w:r w:rsidRPr="00F42310">
        <w:rPr>
          <w:szCs w:val="24"/>
          <w:lang w:val="pt-PT"/>
        </w:rPr>
        <w:t>________________________________________________________________________________</w:t>
      </w:r>
    </w:p>
    <w:p w14:paraId="14FE3286" w14:textId="7E277267" w:rsidR="008A3681" w:rsidRPr="00D74D88" w:rsidRDefault="008A3681" w:rsidP="00D4544D">
      <w:pPr>
        <w:pStyle w:val="TtulodoCaptulo"/>
        <w:spacing w:before="120"/>
      </w:pPr>
      <w:r w:rsidRPr="00D74D88">
        <w:lastRenderedPageBreak/>
        <w:t>Apresentação do Algoritmo</w:t>
      </w:r>
    </w:p>
    <w:p w14:paraId="76E4EFFB" w14:textId="30445C1F" w:rsidR="008A3681" w:rsidRDefault="008A3681" w:rsidP="00784094">
      <w:pPr>
        <w:pStyle w:val="TtulodoCaptulo"/>
      </w:pPr>
      <w:r>
        <w:rPr>
          <w:noProof/>
        </w:rPr>
        <mc:AlternateContent>
          <mc:Choice Requires="wpc">
            <w:drawing>
              <wp:inline distT="0" distB="0" distL="0" distR="0" wp14:anchorId="051EB711" wp14:editId="5695149B">
                <wp:extent cx="6062345" cy="4319905"/>
                <wp:effectExtent l="22225" t="15240" r="11430" b="8255"/>
                <wp:docPr id="12" name="J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3DD6813" id="Juta 12" o:spid="_x0000_s1026" editas="canvas" style="width:477.35pt;height:340.15pt;mso-position-horizontal-relative:char;mso-position-vertical-relative:line" coordsize="60623,4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">
                <v:shape id="_x0000_s1027" type="#_x0000_t75" style="position:absolute;width:60623;height:43199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C3006ED" w14:textId="77777777" w:rsidR="00974EB2" w:rsidRDefault="00974EB2" w:rsidP="00784094">
      <w:pPr>
        <w:pStyle w:val="TtulodoCaptulo"/>
      </w:pPr>
    </w:p>
    <w:p w14:paraId="47D75DF4" w14:textId="4876AF4D" w:rsidR="008A3681" w:rsidRPr="00D74D88" w:rsidRDefault="008A3681" w:rsidP="00784094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2C3C3787" w14:textId="2DA1F55A" w:rsidR="008A3681" w:rsidRDefault="008A3681" w:rsidP="00974EB2">
      <w:pPr>
        <w:pStyle w:val="TtulodoCaptulo"/>
        <w:jc w:val="left"/>
      </w:pPr>
      <w:r>
        <w:t>Melhor Caso - B(</w:t>
      </w:r>
      <w:r w:rsidR="00F742D8">
        <w:t>n</w:t>
      </w:r>
      <w:r>
        <w:t xml:space="preserve">) = </w:t>
      </w:r>
    </w:p>
    <w:p w14:paraId="1D2B0060" w14:textId="3D72B9D4" w:rsidR="008A3681" w:rsidRDefault="008A3681" w:rsidP="00974EB2">
      <w:pPr>
        <w:pStyle w:val="TtulodoCaptulo"/>
        <w:jc w:val="left"/>
      </w:pPr>
    </w:p>
    <w:p w14:paraId="754FD354" w14:textId="77777777" w:rsidR="003D07C6" w:rsidRDefault="003D07C6" w:rsidP="00974EB2">
      <w:pPr>
        <w:pStyle w:val="TtulodoCaptulo"/>
        <w:jc w:val="left"/>
      </w:pPr>
    </w:p>
    <w:p w14:paraId="15BA1D8C" w14:textId="59BF47D6" w:rsidR="008A3681" w:rsidRDefault="008A3681" w:rsidP="00974EB2">
      <w:pPr>
        <w:pStyle w:val="TtulodoCaptulo"/>
        <w:jc w:val="left"/>
      </w:pPr>
      <w:r>
        <w:t>Pior Caso - W(</w:t>
      </w:r>
      <w:r w:rsidR="00F742D8">
        <w:t>n</w:t>
      </w:r>
      <w:r>
        <w:t xml:space="preserve">) = </w:t>
      </w:r>
    </w:p>
    <w:p w14:paraId="1A33C4E5" w14:textId="4F154B19" w:rsidR="00D518FD" w:rsidRDefault="00D518FD" w:rsidP="00974EB2">
      <w:pPr>
        <w:pStyle w:val="TtulodoCaptulo"/>
        <w:jc w:val="left"/>
      </w:pPr>
    </w:p>
    <w:p w14:paraId="7EEEE9FA" w14:textId="126B2B24" w:rsidR="00D518FD" w:rsidRDefault="00D518FD" w:rsidP="00974EB2">
      <w:pPr>
        <w:pStyle w:val="TtulodoCaptulo"/>
        <w:jc w:val="left"/>
      </w:pPr>
    </w:p>
    <w:p w14:paraId="3462ADAA" w14:textId="48AD2554" w:rsidR="003D07C6" w:rsidRDefault="003D07C6" w:rsidP="00974EB2">
      <w:pPr>
        <w:pStyle w:val="TtulodoCaptulo"/>
        <w:jc w:val="left"/>
      </w:pPr>
    </w:p>
    <w:p w14:paraId="357DE7CD" w14:textId="77777777" w:rsidR="003D07C6" w:rsidRDefault="003D07C6" w:rsidP="00974EB2">
      <w:pPr>
        <w:pStyle w:val="TtulodoCaptulo"/>
        <w:jc w:val="left"/>
      </w:pPr>
      <w:bookmarkStart w:id="0" w:name="_GoBack"/>
      <w:bookmarkEnd w:id="0"/>
    </w:p>
    <w:p w14:paraId="200C3FF4" w14:textId="77777777" w:rsidR="008A3681" w:rsidRDefault="008A3681" w:rsidP="00974EB2">
      <w:pPr>
        <w:pStyle w:val="TtulodoCaptulo"/>
        <w:jc w:val="left"/>
      </w:pPr>
    </w:p>
    <w:p w14:paraId="10FE410B" w14:textId="1E8EC475" w:rsidR="008A3681" w:rsidRDefault="008A3681" w:rsidP="00974EB2">
      <w:pPr>
        <w:pStyle w:val="TtulodoCaptulo"/>
        <w:jc w:val="left"/>
      </w:pPr>
      <w:r>
        <w:t>Caso Médio - A(</w:t>
      </w:r>
      <w:r w:rsidR="00F742D8">
        <w:t>n</w:t>
      </w:r>
      <w:r>
        <w:t xml:space="preserve">) = </w:t>
      </w:r>
    </w:p>
    <w:p w14:paraId="5A2300E5" w14:textId="77777777" w:rsidR="00D518FD" w:rsidRDefault="00D518FD" w:rsidP="00974EB2">
      <w:pPr>
        <w:pStyle w:val="TtulodoCaptulo"/>
        <w:jc w:val="left"/>
      </w:pPr>
    </w:p>
    <w:p w14:paraId="1963B431" w14:textId="77777777" w:rsidR="00D518FD" w:rsidRDefault="00D518FD" w:rsidP="00974EB2">
      <w:pPr>
        <w:pStyle w:val="TtulodoCaptulo"/>
        <w:jc w:val="left"/>
      </w:pPr>
    </w:p>
    <w:p w14:paraId="05120ED4" w14:textId="0BE633F3" w:rsidR="008A3681" w:rsidRPr="000A417D" w:rsidRDefault="008A3681" w:rsidP="00784094">
      <w:pPr>
        <w:pStyle w:val="TtulodoCaptulo"/>
      </w:pPr>
      <w:r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</w:t>
      </w:r>
      <w:proofErr w:type="spellStart"/>
      <w:r w:rsidR="008A3681" w:rsidRPr="00E40BE7">
        <w:rPr>
          <w:lang w:val="pt-PT"/>
        </w:rPr>
        <w:t>array</w:t>
      </w:r>
      <w:proofErr w:type="spellEnd"/>
      <w:r w:rsidR="008A3681" w:rsidRPr="00E40BE7">
        <w:rPr>
          <w:lang w:val="pt-PT"/>
        </w:rPr>
        <w:t xml:space="preserve">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</w:t>
      </w:r>
      <w:proofErr w:type="spellStart"/>
      <w:r w:rsidR="008A3681">
        <w:rPr>
          <w:lang w:val="pt-PT"/>
        </w:rPr>
        <w:t>pré-ordenação</w:t>
      </w:r>
      <w:proofErr w:type="spellEnd"/>
      <w:r w:rsidR="008A3681">
        <w:rPr>
          <w:lang w:val="pt-PT"/>
        </w:rPr>
        <w:t xml:space="preserve">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 xml:space="preserve">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>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Por exemplo,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 xml:space="preserve">Por exemplo, a sequência </w:t>
      </w:r>
      <w:proofErr w:type="gramStart"/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>1</w:t>
      </w:r>
      <w:proofErr w:type="gramEnd"/>
      <w:r w:rsidR="00D9588C" w:rsidRPr="00E40BE7">
        <w:rPr>
          <w:lang w:val="pt-PT"/>
        </w:rPr>
        <w:t xml:space="preserve">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 xml:space="preserve">Mas, a sequência </w:t>
      </w:r>
      <w:proofErr w:type="gramStart"/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</w:t>
      </w:r>
      <w:proofErr w:type="gramEnd"/>
      <w:r w:rsidR="008A3681" w:rsidRPr="00E40BE7">
        <w:rPr>
          <w:lang w:val="pt-PT"/>
        </w:rPr>
        <w:t xml:space="preserve">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proofErr w:type="spellStart"/>
      <w:r w:rsidRPr="00E20E88">
        <w:rPr>
          <w:i/>
          <w:lang w:val="pt-PT"/>
        </w:rPr>
        <w:t>void</w:t>
      </w:r>
      <w:proofErr w:type="spellEnd"/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29067ED9" w14:textId="21EEC080" w:rsidR="007F0DF3" w:rsidRPr="007F0DF3" w:rsidRDefault="008A3681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96E9B4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744A65B" w14:textId="77777777" w:rsidR="008A3681" w:rsidRDefault="008A3681" w:rsidP="008A3681">
      <w:pPr>
        <w:tabs>
          <w:tab w:val="left" w:pos="284"/>
        </w:tabs>
        <w:jc w:val="center"/>
        <w:rPr>
          <w:lang w:val="pt-PT"/>
        </w:rPr>
      </w:pPr>
      <w:r w:rsidRPr="00A24B6F">
        <w:rPr>
          <w:lang w:val="pt-PT"/>
        </w:rPr>
        <w:object w:dxaOrig="7185" w:dyaOrig="5409" w14:anchorId="53595EAB">
          <v:shape id="_x0000_i1041" type="#_x0000_t75" style="width:420.75pt;height:45.7pt" o:ole="">
            <v:imagedata r:id="rId9" o:title="" croptop="29886f" cropbottom="30229f" cropleft="13963f" cropright="12928f"/>
          </v:shape>
          <o:OLEObject Type="Embed" ProgID="PowerPoint.Show.8" ShapeID="_x0000_i1041" DrawAspect="Content" ObjectID="_1646384344" r:id="rId10"/>
        </w:object>
      </w: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AC283BF" w14:textId="30657DB9" w:rsidR="008A3681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___________________________________________________________</w:t>
      </w:r>
    </w:p>
    <w:p w14:paraId="3344E751" w14:textId="77777777" w:rsidR="008A3681" w:rsidRDefault="008A3681" w:rsidP="008A3681">
      <w:pPr>
        <w:spacing w:before="120"/>
        <w:rPr>
          <w:lang w:val="pt-PT"/>
        </w:rPr>
      </w:pPr>
      <w:r>
        <w:rPr>
          <w:lang w:val="pt-PT"/>
        </w:rPr>
        <w:t>______________________________________________________________________________</w:t>
      </w:r>
    </w:p>
    <w:p w14:paraId="756AD95A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F21441D" w14:textId="7950DB8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5A3ECE19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6756C73" w14:textId="77777777" w:rsidR="008A3681" w:rsidRDefault="008A3681" w:rsidP="008A3681">
      <w:pPr>
        <w:tabs>
          <w:tab w:val="left" w:pos="284"/>
        </w:tabs>
        <w:jc w:val="center"/>
        <w:rPr>
          <w:lang w:val="pt-PT"/>
        </w:rPr>
      </w:pPr>
      <w:r w:rsidRPr="00A24B6F">
        <w:rPr>
          <w:lang w:val="pt-PT"/>
        </w:rPr>
        <w:object w:dxaOrig="7185" w:dyaOrig="5409" w14:anchorId="2691B9F6">
          <v:shape id="_x0000_i1042" type="#_x0000_t75" style="width:420.75pt;height:45.7pt" o:ole="">
            <v:imagedata r:id="rId9" o:title="" croptop="29886f" cropbottom="30229f" cropleft="13963f" cropright="12928f"/>
          </v:shape>
          <o:OLEObject Type="Embed" ProgID="PowerPoint.Show.8" ShapeID="_x0000_i1042" DrawAspect="Content" ObjectID="_1646384345" r:id="rId11"/>
        </w:object>
      </w: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71ED39C7" w14:textId="7C59AB5D" w:rsidR="008A3681" w:rsidRDefault="008A3681" w:rsidP="008A3681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___________________________________________________________</w:t>
      </w:r>
    </w:p>
    <w:p w14:paraId="34CE6F85" w14:textId="77777777" w:rsidR="008A3681" w:rsidRDefault="008A3681" w:rsidP="008A3681">
      <w:pPr>
        <w:spacing w:before="120"/>
        <w:rPr>
          <w:lang w:val="pt-PT"/>
        </w:rPr>
      </w:pPr>
      <w:r>
        <w:rPr>
          <w:lang w:val="pt-PT"/>
        </w:rPr>
        <w:t>______________________________________________________________________________</w:t>
      </w:r>
    </w:p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0851CF29" w:rsidR="008A3681" w:rsidRPr="00BA51C3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>Faça 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8A0423D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2719E040" w14:textId="77777777" w:rsidR="008A3681" w:rsidRPr="00D74D88" w:rsidRDefault="008A3681" w:rsidP="00784094">
      <w:pPr>
        <w:pStyle w:val="TtulodoCaptulo"/>
      </w:pPr>
      <w:r>
        <w:br w:type="page"/>
      </w:r>
      <w:r w:rsidRPr="00D74D88">
        <w:lastRenderedPageBreak/>
        <w:t>Apresentação do Algoritmo</w:t>
      </w:r>
    </w:p>
    <w:p w14:paraId="26BCBE2C" w14:textId="7A34D425" w:rsidR="008A3681" w:rsidRDefault="008A3681" w:rsidP="00784094">
      <w:pPr>
        <w:pStyle w:val="TtulodoCaptulo"/>
      </w:pPr>
      <w:r>
        <w:rPr>
          <w:noProof/>
        </w:rPr>
        <mc:AlternateContent>
          <mc:Choice Requires="wpc">
            <w:drawing>
              <wp:inline distT="0" distB="0" distL="0" distR="0" wp14:anchorId="0661B6D6" wp14:editId="081A7630">
                <wp:extent cx="6062345" cy="4319905"/>
                <wp:effectExtent l="22225" t="15240" r="11430" b="8255"/>
                <wp:docPr id="11" name="J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0AA7E0D" id="Juta 11" o:spid="_x0000_s1026" editas="canvas" style="width:477.35pt;height:340.15pt;mso-position-horizontal-relative:char;mso-position-vertical-relative:line" coordsize="60623,4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">
                <v:shape id="_x0000_s1027" type="#_x0000_t75" style="position:absolute;width:60623;height:43199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35B1663" w14:textId="77777777" w:rsidR="00974EB2" w:rsidRDefault="00974EB2" w:rsidP="00784094">
      <w:pPr>
        <w:pStyle w:val="TtulodoCaptulo"/>
      </w:pPr>
    </w:p>
    <w:p w14:paraId="31D861AF" w14:textId="7D294578" w:rsidR="008A3681" w:rsidRPr="00D74D88" w:rsidRDefault="008A3681" w:rsidP="00784094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5528418A" w14:textId="77777777" w:rsidR="008A3681" w:rsidRPr="00A24B6F" w:rsidRDefault="008A3681" w:rsidP="00974EB2">
      <w:pPr>
        <w:pStyle w:val="TtulodoCaptulo"/>
        <w:jc w:val="left"/>
      </w:pPr>
      <w:r w:rsidRPr="00A24B6F">
        <w:t>Nº de Comparações</w:t>
      </w:r>
    </w:p>
    <w:p w14:paraId="04672DDB" w14:textId="4B636590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</w:p>
    <w:p w14:paraId="3F3C1749" w14:textId="7F561A6A" w:rsidR="00974EB2" w:rsidRDefault="00974EB2" w:rsidP="00974EB2">
      <w:pPr>
        <w:pStyle w:val="TtulodoCaptulo"/>
        <w:jc w:val="left"/>
      </w:pPr>
    </w:p>
    <w:p w14:paraId="25405EFA" w14:textId="0886F8A9" w:rsidR="00974EB2" w:rsidRDefault="00974EB2" w:rsidP="00974EB2">
      <w:pPr>
        <w:pStyle w:val="TtulodoCaptulo"/>
        <w:jc w:val="left"/>
      </w:pPr>
    </w:p>
    <w:p w14:paraId="3CFE2F0E" w14:textId="77777777" w:rsidR="003D07C6" w:rsidRDefault="003D07C6" w:rsidP="00974EB2">
      <w:pPr>
        <w:pStyle w:val="TtulodoCaptulo"/>
        <w:jc w:val="left"/>
      </w:pPr>
    </w:p>
    <w:p w14:paraId="0556D6C5" w14:textId="5478A1F5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</w:p>
    <w:p w14:paraId="6F79FD7C" w14:textId="5863106C" w:rsidR="008A3681" w:rsidRDefault="008A3681" w:rsidP="00784094">
      <w:pPr>
        <w:pStyle w:val="TtulodoCaptulo"/>
      </w:pPr>
    </w:p>
    <w:p w14:paraId="6B79D5B1" w14:textId="3C07C962" w:rsidR="003D07C6" w:rsidRDefault="003D07C6" w:rsidP="00784094">
      <w:pPr>
        <w:pStyle w:val="TtulodoCaptulo"/>
      </w:pPr>
    </w:p>
    <w:p w14:paraId="11C5859A" w14:textId="61A325FB" w:rsidR="003D07C6" w:rsidRDefault="003D07C6" w:rsidP="00784094">
      <w:pPr>
        <w:pStyle w:val="TtulodoCaptulo"/>
      </w:pPr>
    </w:p>
    <w:p w14:paraId="2F69CA69" w14:textId="77777777" w:rsidR="003D07C6" w:rsidRDefault="003D07C6" w:rsidP="00784094">
      <w:pPr>
        <w:pStyle w:val="TtulodoCaptulo"/>
      </w:pPr>
    </w:p>
    <w:p w14:paraId="7C980340" w14:textId="77777777" w:rsidR="00974EB2" w:rsidRDefault="00974EB2" w:rsidP="00784094">
      <w:pPr>
        <w:pStyle w:val="TtulodoCaptulo"/>
      </w:pPr>
    </w:p>
    <w:p w14:paraId="10B3BC73" w14:textId="77777777" w:rsidR="001B0929" w:rsidRDefault="001B0929" w:rsidP="00784094">
      <w:pPr>
        <w:pStyle w:val="TtulodoCaptulo"/>
      </w:pPr>
    </w:p>
    <w:p w14:paraId="35FE678C" w14:textId="550D9FC8" w:rsidR="008A3681" w:rsidRPr="00A24B6F" w:rsidRDefault="008A3681" w:rsidP="00974EB2">
      <w:pPr>
        <w:pStyle w:val="TtulodoCaptulo"/>
        <w:jc w:val="left"/>
      </w:pPr>
      <w:r w:rsidRPr="00A24B6F">
        <w:t xml:space="preserve">Nº de </w:t>
      </w:r>
      <w:r w:rsidR="00A3707D">
        <w:t>Deslocamentos</w:t>
      </w:r>
      <w:r w:rsidRPr="00A24B6F">
        <w:t xml:space="preserve"> de Elementos</w:t>
      </w:r>
    </w:p>
    <w:p w14:paraId="7BD7361B" w14:textId="6EC1B4AB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</w:p>
    <w:p w14:paraId="183CFF3B" w14:textId="7E6006BF" w:rsidR="00974EB2" w:rsidRDefault="00974EB2" w:rsidP="00974EB2">
      <w:pPr>
        <w:pStyle w:val="TtulodoCaptulo"/>
        <w:jc w:val="left"/>
      </w:pPr>
    </w:p>
    <w:p w14:paraId="44EFC559" w14:textId="77777777" w:rsidR="003D07C6" w:rsidRDefault="003D07C6" w:rsidP="00974EB2">
      <w:pPr>
        <w:pStyle w:val="TtulodoCaptulo"/>
        <w:jc w:val="left"/>
      </w:pPr>
    </w:p>
    <w:p w14:paraId="7829F858" w14:textId="77777777" w:rsidR="00974EB2" w:rsidRDefault="00974EB2" w:rsidP="00974EB2">
      <w:pPr>
        <w:pStyle w:val="TtulodoCaptulo"/>
        <w:jc w:val="left"/>
      </w:pPr>
    </w:p>
    <w:p w14:paraId="0A439842" w14:textId="3738DBB2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</w:p>
    <w:sectPr w:rsidR="008A3681" w:rsidSect="007840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4DEB" w14:textId="77777777" w:rsidR="00E1263E" w:rsidRDefault="00E1263E">
      <w:r>
        <w:separator/>
      </w:r>
    </w:p>
  </w:endnote>
  <w:endnote w:type="continuationSeparator" w:id="0">
    <w:p w14:paraId="6DF7AC82" w14:textId="77777777" w:rsidR="00E1263E" w:rsidRDefault="00E1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FC74ED" w:rsidRDefault="00FC74E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C74ED" w:rsidRPr="00955AC0" w:rsidRDefault="00FC74E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FC74ED" w:rsidRDefault="00FC74ED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FC74ED" w:rsidRDefault="00FC7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CF4C" w14:textId="77777777" w:rsidR="00E1263E" w:rsidRDefault="00E1263E">
      <w:r>
        <w:separator/>
      </w:r>
    </w:p>
  </w:footnote>
  <w:footnote w:type="continuationSeparator" w:id="0">
    <w:p w14:paraId="6AAB8CB5" w14:textId="77777777" w:rsidR="00E1263E" w:rsidRDefault="00E1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FC74ED" w:rsidRPr="00CC6AFB" w:rsidRDefault="00FC74E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165E6FB8" w:rsidR="00FC74ED" w:rsidRPr="00784094" w:rsidRDefault="00FC74ED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784094" w:rsidRPr="001C7A03" w:rsidRDefault="0078409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0822" w14:textId="77777777" w:rsidR="00784094" w:rsidRDefault="00784094" w:rsidP="00784094">
    <w:pPr>
      <w:pStyle w:val="Rodap"/>
    </w:pPr>
  </w:p>
  <w:p w14:paraId="6276059E" w14:textId="77777777" w:rsidR="00784094" w:rsidRDefault="007840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2E78"/>
    <w:rsid w:val="00F12F19"/>
    <w:rsid w:val="00F1327E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784094"/>
    <w:pPr>
      <w:jc w:val="center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PowerPoint_97-2003_Presentation.ppt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PowerPoint_97-2003_Presentation2.ppt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Microsoft_PowerPoint_97-2003_Presentation1.ppt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1028</TotalTime>
  <Pages>4</Pages>
  <Words>841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5377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Joaquim Madeira</cp:lastModifiedBy>
  <cp:revision>29</cp:revision>
  <cp:lastPrinted>2020-02-15T17:35:00Z</cp:lastPrinted>
  <dcterms:created xsi:type="dcterms:W3CDTF">2020-02-21T23:11:00Z</dcterms:created>
  <dcterms:modified xsi:type="dcterms:W3CDTF">2020-03-22T12:12:00Z</dcterms:modified>
</cp:coreProperties>
</file>