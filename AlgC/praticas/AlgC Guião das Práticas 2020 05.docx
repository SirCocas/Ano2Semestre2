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7110"/>
        <w:gridCol w:w="1170"/>
        <w:gridCol w:w="1245"/>
      </w:tblGrid>
      <w:tr w:rsidR="00574BDB" w14:paraId="410B1787" w14:textId="77777777" w:rsidTr="00495A60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F5F0" w14:textId="77777777" w:rsidR="00574BDB" w:rsidRDefault="00574BDB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r>
              <w:rPr>
                <w:b/>
                <w:smallCaps/>
              </w:rPr>
              <w:t>Nome: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E762" w14:textId="459BE294" w:rsidR="00574BDB" w:rsidRDefault="007E759A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Sofia Teixeira </w:t>
            </w:r>
            <w:proofErr w:type="spellStart"/>
            <w:r>
              <w:rPr>
                <w:b/>
                <w:smallCaps/>
              </w:rPr>
              <w:t>Vaz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635B" w14:textId="77777777" w:rsidR="00574BDB" w:rsidRDefault="00574BDB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proofErr w:type="gramStart"/>
            <w:r>
              <w:rPr>
                <w:b/>
                <w:smallCaps/>
              </w:rPr>
              <w:t>N.º</w:t>
            </w:r>
            <w:proofErr w:type="gramEnd"/>
            <w:r>
              <w:rPr>
                <w:b/>
                <w:smallCaps/>
              </w:rPr>
              <w:t xml:space="preserve"> </w:t>
            </w:r>
            <w:proofErr w:type="spellStart"/>
            <w:r>
              <w:rPr>
                <w:b/>
                <w:smallCaps/>
              </w:rPr>
              <w:t>Mec</w:t>
            </w:r>
            <w:proofErr w:type="spellEnd"/>
            <w:r>
              <w:rPr>
                <w:b/>
                <w:smallCaps/>
              </w:rPr>
              <w:t>: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235" w14:textId="09B2713C" w:rsidR="00574BDB" w:rsidRDefault="007E759A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mallCaps/>
              </w:rPr>
            </w:pPr>
            <w:r>
              <w:rPr>
                <w:b/>
                <w:smallCaps/>
              </w:rPr>
              <w:t>92968</w:t>
            </w:r>
          </w:p>
        </w:tc>
      </w:tr>
    </w:tbl>
    <w:p w14:paraId="76EF1410" w14:textId="77777777" w:rsidR="00574BDB" w:rsidRDefault="00574BDB" w:rsidP="004E7081">
      <w:pPr>
        <w:pStyle w:val="TtulodoCaptulo"/>
      </w:pPr>
    </w:p>
    <w:p w14:paraId="7AD81BAB" w14:textId="357C26F3" w:rsidR="00A81651" w:rsidRPr="004E7081" w:rsidRDefault="00A81651" w:rsidP="004E7081">
      <w:pPr>
        <w:pStyle w:val="TtulodoCaptulo"/>
      </w:pPr>
      <w:r w:rsidRPr="004E7081">
        <w:t xml:space="preserve">Aula </w:t>
      </w:r>
      <w:r w:rsidR="00F1483D" w:rsidRPr="004E7081">
        <w:t>5</w:t>
      </w:r>
      <w:r w:rsidRPr="004E7081">
        <w:t xml:space="preserve"> - Análise da Complexidade de Algoritmos Recursivos</w:t>
      </w:r>
    </w:p>
    <w:p w14:paraId="76CF2D96" w14:textId="66007654" w:rsidR="004E7081" w:rsidRPr="004E7081" w:rsidRDefault="004E7081" w:rsidP="004E7081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 w:rsidR="00204E41"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081EC70A" w14:textId="77777777" w:rsidR="004E7081" w:rsidRDefault="004E7081" w:rsidP="00A81651">
      <w:pPr>
        <w:rPr>
          <w:lang w:val="pt-PT"/>
        </w:rPr>
      </w:pPr>
    </w:p>
    <w:p w14:paraId="4FAA5ADE" w14:textId="1CC3F52A" w:rsidR="00A81651" w:rsidRDefault="00A81651" w:rsidP="00A81651">
      <w:pPr>
        <w:rPr>
          <w:lang w:val="pt-PT"/>
        </w:rPr>
      </w:pPr>
      <w:r>
        <w:rPr>
          <w:lang w:val="pt-PT"/>
        </w:rPr>
        <w:t xml:space="preserve">Implemente os seguintes </w:t>
      </w:r>
      <w:r w:rsidRPr="00B626A3">
        <w:rPr>
          <w:b/>
          <w:lang w:val="pt-PT"/>
        </w:rPr>
        <w:t>algoritmos recursivos</w:t>
      </w:r>
      <w:r>
        <w:rPr>
          <w:lang w:val="pt-PT"/>
        </w:rPr>
        <w:t xml:space="preserve"> </w:t>
      </w:r>
      <w:r w:rsidR="00466D5F">
        <w:rPr>
          <w:lang w:val="pt-PT"/>
        </w:rPr>
        <w:t xml:space="preserve">– </w:t>
      </w:r>
      <w:r w:rsidR="00466D5F" w:rsidRPr="00F04C55">
        <w:rPr>
          <w:b/>
          <w:bCs/>
          <w:lang w:val="pt-PT"/>
        </w:rPr>
        <w:t>sem recorrer a funções de arredondamento</w:t>
      </w:r>
      <w:r w:rsidR="00466D5F">
        <w:rPr>
          <w:lang w:val="pt-PT"/>
        </w:rPr>
        <w:t xml:space="preserve"> (</w:t>
      </w:r>
      <w:proofErr w:type="spellStart"/>
      <w:r w:rsidR="00466D5F">
        <w:rPr>
          <w:lang w:val="pt-PT"/>
        </w:rPr>
        <w:t>floor</w:t>
      </w:r>
      <w:proofErr w:type="spellEnd"/>
      <w:r w:rsidR="00466D5F">
        <w:rPr>
          <w:lang w:val="pt-PT"/>
        </w:rPr>
        <w:t xml:space="preserve"> e </w:t>
      </w:r>
      <w:proofErr w:type="spellStart"/>
      <w:r w:rsidR="00466D5F">
        <w:rPr>
          <w:lang w:val="pt-PT"/>
        </w:rPr>
        <w:t>ceil</w:t>
      </w:r>
      <w:proofErr w:type="spellEnd"/>
      <w:r w:rsidR="00466D5F">
        <w:rPr>
          <w:lang w:val="pt-PT"/>
        </w:rPr>
        <w:t xml:space="preserve">) – </w:t>
      </w:r>
      <w:r>
        <w:rPr>
          <w:lang w:val="pt-PT"/>
        </w:rPr>
        <w:t xml:space="preserve">e </w:t>
      </w:r>
      <w:r w:rsidR="0030405D">
        <w:rPr>
          <w:lang w:val="pt-PT"/>
        </w:rPr>
        <w:t>analise</w:t>
      </w:r>
      <w:r>
        <w:rPr>
          <w:lang w:val="pt-PT"/>
        </w:rPr>
        <w:t xml:space="preserve"> o </w:t>
      </w:r>
      <w:r w:rsidRPr="00C600BA">
        <w:rPr>
          <w:b/>
          <w:lang w:val="pt-PT"/>
        </w:rPr>
        <w:t xml:space="preserve">número de </w:t>
      </w:r>
      <w:r w:rsidR="00F04C55">
        <w:rPr>
          <w:b/>
          <w:lang w:val="pt-PT"/>
        </w:rPr>
        <w:t>chamadas</w:t>
      </w:r>
      <w:r w:rsidR="00466D5F">
        <w:rPr>
          <w:b/>
          <w:lang w:val="pt-PT"/>
        </w:rPr>
        <w:t xml:space="preserve"> recursivas</w:t>
      </w:r>
      <w:r>
        <w:rPr>
          <w:lang w:val="pt-PT"/>
        </w:rPr>
        <w:t xml:space="preserve"> executadas por cada algoritmo</w:t>
      </w:r>
      <w:r w:rsidR="005C56AB">
        <w:rPr>
          <w:lang w:val="pt-PT"/>
        </w:rPr>
        <w:t>.</w:t>
      </w:r>
    </w:p>
    <w:p w14:paraId="556CD847" w14:textId="77777777" w:rsidR="00A81651" w:rsidRPr="00D67745" w:rsidRDefault="00A81651" w:rsidP="00A81651">
      <w:pPr>
        <w:rPr>
          <w:sz w:val="16"/>
          <w:lang w:val="pt-PT"/>
        </w:rPr>
      </w:pPr>
    </w:p>
    <w:p w14:paraId="4BB20FA2" w14:textId="06428CB8" w:rsidR="00466D5F" w:rsidRPr="00EE30B6" w:rsidRDefault="00EC7EE2" w:rsidP="00706992">
      <w:pPr>
        <w:tabs>
          <w:tab w:val="left" w:pos="284"/>
        </w:tabs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  <w:lang w:val="pt-PT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</m:t>
                  </m:r>
                  <m:r>
                    <w:rPr>
                      <w:rFonts w:ascii="Cambria Math" w:hAnsi="Cambria Math"/>
                    </w:rPr>
                    <m:t xml:space="preserve"> n=0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n, se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090E8CA7" w14:textId="77777777" w:rsidR="00466D5F" w:rsidRPr="00466D5F" w:rsidRDefault="00466D5F" w:rsidP="00466D5F">
      <w:pPr>
        <w:tabs>
          <w:tab w:val="left" w:pos="284"/>
        </w:tabs>
        <w:jc w:val="left"/>
        <w:rPr>
          <w:sz w:val="16"/>
        </w:rPr>
      </w:pPr>
    </w:p>
    <w:p w14:paraId="5D844E1F" w14:textId="59EA27B0" w:rsidR="00D67745" w:rsidRPr="005C56AB" w:rsidRDefault="00EC7EE2" w:rsidP="00706992">
      <w:pPr>
        <w:tabs>
          <w:tab w:val="left" w:pos="284"/>
        </w:tabs>
        <w:ind w:left="851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eqArr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se</m:t>
                </m:r>
                <m:r>
                  <w:rPr>
                    <w:rFonts w:ascii="Cambria Math" w:hAnsi="Cambria Math"/>
                  </w:rPr>
                  <m:t xml:space="preserve"> n=0, 1, 2                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+n, se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&gt;2</m:t>
                </m:r>
              </m:e>
            </m:eqArr>
          </m:e>
        </m:d>
      </m:oMath>
      <w:r w:rsidR="00C650F4" w:rsidRPr="005C56AB">
        <w:t xml:space="preserve">      </w:t>
      </w:r>
    </w:p>
    <w:p w14:paraId="37B5F2FF" w14:textId="281D5BDA" w:rsidR="00A81651" w:rsidRPr="00EE30B6" w:rsidRDefault="00EC7EE2" w:rsidP="00706992">
      <w:pPr>
        <w:tabs>
          <w:tab w:val="left" w:pos="284"/>
        </w:tabs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t-PT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 xml:space="preserve">n,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</m:t>
                  </m:r>
                  <m:r>
                    <w:rPr>
                      <w:rFonts w:ascii="Cambria Math" w:hAnsi="Cambria Math"/>
                      <w:lang w:val="pt-PT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pt-PT"/>
                    </w:rPr>
                    <m:t>=0, 1, 2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n, se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é múltiplo de 3      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+n, caso contrário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/>
              </m:eqArr>
            </m:e>
          </m:d>
        </m:oMath>
      </m:oMathPara>
    </w:p>
    <w:p w14:paraId="5A380484" w14:textId="77777777" w:rsidR="00466D5F" w:rsidRPr="00D67745" w:rsidRDefault="00466D5F" w:rsidP="00A81651">
      <w:pPr>
        <w:rPr>
          <w:sz w:val="16"/>
        </w:rPr>
      </w:pPr>
    </w:p>
    <w:p w14:paraId="32121AAA" w14:textId="50D2ACF8" w:rsidR="00A81651" w:rsidRPr="00466D5F" w:rsidRDefault="00BB45FB" w:rsidP="00A81651">
      <w:pPr>
        <w:rPr>
          <w:lang w:val="pt-PT"/>
        </w:rPr>
      </w:pPr>
      <w:r>
        <w:rPr>
          <w:lang w:val="pt-PT"/>
        </w:rPr>
        <w:t xml:space="preserve">Deve utilizar </w:t>
      </w:r>
      <w:r w:rsidRPr="00BB45FB">
        <w:rPr>
          <w:b/>
          <w:bCs/>
          <w:lang w:val="pt-PT"/>
        </w:rPr>
        <w:t>aritmética inteira</w:t>
      </w:r>
      <w:r>
        <w:rPr>
          <w:lang w:val="pt-PT"/>
        </w:rPr>
        <w:t>:</w:t>
      </w:r>
      <w:r w:rsidR="00434714">
        <w:rPr>
          <w:lang w:val="pt-PT"/>
        </w:rPr>
        <w:t xml:space="preserve"> n/</w:t>
      </w:r>
      <w:r>
        <w:rPr>
          <w:lang w:val="pt-PT"/>
        </w:rPr>
        <w:t>3</w:t>
      </w:r>
      <w:r w:rsidR="00434714">
        <w:rPr>
          <w:lang w:val="pt-PT"/>
        </w:rPr>
        <w:t xml:space="preserve"> é igual a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d>
      </m:oMath>
      <w:r w:rsidR="00434714">
        <w:rPr>
          <w:lang w:val="pt-PT"/>
        </w:rPr>
        <w:t xml:space="preserve"> </w:t>
      </w:r>
      <w:r w:rsidR="00466D5F" w:rsidRPr="00466D5F">
        <w:rPr>
          <w:lang w:val="pt-PT"/>
        </w:rPr>
        <w:t>e (n+</w:t>
      </w:r>
      <w:proofErr w:type="gramStart"/>
      <w:r>
        <w:rPr>
          <w:lang w:val="pt-PT"/>
        </w:rPr>
        <w:t>2)</w:t>
      </w:r>
      <w:r w:rsidR="00466D5F" w:rsidRPr="00466D5F">
        <w:rPr>
          <w:lang w:val="pt-PT"/>
        </w:rPr>
        <w:t>/</w:t>
      </w:r>
      <w:proofErr w:type="gramEnd"/>
      <w:r>
        <w:rPr>
          <w:lang w:val="pt-PT"/>
        </w:rPr>
        <w:t>3</w:t>
      </w:r>
      <w:r w:rsidR="00466D5F" w:rsidRPr="00466D5F">
        <w:rPr>
          <w:lang w:val="pt-PT"/>
        </w:rPr>
        <w:t xml:space="preserve"> é igual a</w:t>
      </w:r>
      <w:r w:rsidR="00B729D7">
        <w:rPr>
          <w:lang w:val="pt-PT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3</m:t>
                </m:r>
              </m:den>
            </m:f>
          </m:e>
        </m:d>
      </m:oMath>
      <w:r w:rsidR="00B729D7">
        <w:rPr>
          <w:lang w:val="pt-PT"/>
        </w:rPr>
        <w:t>.</w:t>
      </w:r>
    </w:p>
    <w:p w14:paraId="7B95B602" w14:textId="77777777" w:rsidR="00466D5F" w:rsidRPr="00466D5F" w:rsidRDefault="00466D5F" w:rsidP="00A81651">
      <w:pPr>
        <w:rPr>
          <w:lang w:val="pt-PT"/>
        </w:rPr>
      </w:pPr>
    </w:p>
    <w:p w14:paraId="74E0DD34" w14:textId="6C7BC8C5" w:rsidR="00706992" w:rsidRPr="00706992" w:rsidRDefault="00A81651" w:rsidP="00706992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357" w:hanging="357"/>
        <w:rPr>
          <w:lang w:val="pt-PT"/>
        </w:rPr>
      </w:pPr>
      <w:r w:rsidRPr="00706992">
        <w:rPr>
          <w:b/>
          <w:bCs/>
          <w:lang w:val="pt-PT"/>
        </w:rPr>
        <w:t>Preencha a tabela</w:t>
      </w:r>
      <w:r w:rsidR="00BB45FB" w:rsidRPr="00706992">
        <w:rPr>
          <w:b/>
          <w:bCs/>
          <w:lang w:val="pt-PT"/>
        </w:rPr>
        <w:t xml:space="preserve"> da página seguinte</w:t>
      </w:r>
      <w:r w:rsidRPr="00706992">
        <w:rPr>
          <w:lang w:val="pt-PT"/>
        </w:rPr>
        <w:t xml:space="preserve"> com o </w:t>
      </w:r>
      <w:r w:rsidR="00BB45FB" w:rsidRPr="00706992">
        <w:rPr>
          <w:lang w:val="pt-PT"/>
        </w:rPr>
        <w:t>resultado</w:t>
      </w:r>
      <w:r w:rsidRPr="00706992">
        <w:rPr>
          <w:lang w:val="pt-PT"/>
        </w:rPr>
        <w:t xml:space="preserve"> d</w:t>
      </w:r>
      <w:r w:rsidR="009C60D4">
        <w:rPr>
          <w:lang w:val="pt-PT"/>
        </w:rPr>
        <w:t xml:space="preserve">e cada </w:t>
      </w:r>
      <w:r w:rsidRPr="00706992">
        <w:rPr>
          <w:lang w:val="pt-PT"/>
        </w:rPr>
        <w:t xml:space="preserve">função e o número de </w:t>
      </w:r>
      <w:r w:rsidR="00BB45FB" w:rsidRPr="00706992">
        <w:rPr>
          <w:lang w:val="pt-PT"/>
        </w:rPr>
        <w:t>chamadas recursivas</w:t>
      </w:r>
      <w:r w:rsidR="00466D5F" w:rsidRPr="00706992">
        <w:rPr>
          <w:lang w:val="pt-PT"/>
        </w:rPr>
        <w:t xml:space="preserve"> </w:t>
      </w:r>
      <w:r w:rsidRPr="00706992">
        <w:rPr>
          <w:lang w:val="pt-PT"/>
        </w:rPr>
        <w:t>para os sucessivos valores de n.</w:t>
      </w:r>
    </w:p>
    <w:p w14:paraId="61819DEF" w14:textId="01059D1F" w:rsidR="00706992" w:rsidRDefault="00706992" w:rsidP="00706992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Analisando os dados da tabela</w:t>
      </w:r>
      <w:r w:rsidR="00204E41">
        <w:rPr>
          <w:lang w:val="pt-PT"/>
        </w:rPr>
        <w:t>,</w:t>
      </w:r>
      <w:r>
        <w:rPr>
          <w:lang w:val="pt-PT"/>
        </w:rPr>
        <w:t xml:space="preserve"> </w:t>
      </w:r>
      <w:r w:rsidR="009C60D4">
        <w:rPr>
          <w:lang w:val="pt-PT"/>
        </w:rPr>
        <w:t xml:space="preserve">estabeleça uma </w:t>
      </w:r>
      <w:r>
        <w:rPr>
          <w:lang w:val="pt-PT"/>
        </w:rPr>
        <w:t xml:space="preserve">ordem de complexidade </w:t>
      </w:r>
      <w:r w:rsidR="009C60D4">
        <w:rPr>
          <w:lang w:val="pt-PT"/>
        </w:rPr>
        <w:t>para</w:t>
      </w:r>
      <w:r>
        <w:rPr>
          <w:lang w:val="pt-PT"/>
        </w:rPr>
        <w:t xml:space="preserve"> cada algoritmo?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706992" w:rsidRPr="007E759A" w14:paraId="133FAA20" w14:textId="77777777" w:rsidTr="00706992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7C16" w14:textId="34899E28" w:rsidR="00706992" w:rsidRPr="00153AAF" w:rsidRDefault="00E61A9B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0" w:name="_Hlk36412587"/>
            <w:r>
              <w:rPr>
                <w:sz w:val="22"/>
                <w:szCs w:val="22"/>
                <w:lang w:val="pt-PT"/>
              </w:rPr>
              <w:t xml:space="preserve">T1: </w:t>
            </w:r>
            <w:r w:rsidR="00153AAF">
              <w:rPr>
                <w:sz w:val="22"/>
                <w:szCs w:val="22"/>
                <w:lang w:val="pt-PT"/>
              </w:rPr>
              <w:t>logarítmico</w:t>
            </w:r>
            <w:r w:rsidR="00F6076C">
              <w:rPr>
                <w:sz w:val="22"/>
                <w:szCs w:val="22"/>
                <w:lang w:val="pt-PT"/>
              </w:rPr>
              <w:t xml:space="preserve"> (base 3)</w:t>
            </w:r>
          </w:p>
          <w:p w14:paraId="46790BA8" w14:textId="59468EAF" w:rsidR="00E61A9B" w:rsidRDefault="00E61A9B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T2:</w:t>
            </w:r>
            <w:r w:rsidR="00153AAF">
              <w:rPr>
                <w:sz w:val="22"/>
                <w:szCs w:val="22"/>
                <w:lang w:val="pt-PT"/>
              </w:rPr>
              <w:t xml:space="preserve"> </w:t>
            </w:r>
            <w:proofErr w:type="spellStart"/>
            <w:r w:rsidR="00B77CF5">
              <w:rPr>
                <w:sz w:val="22"/>
                <w:szCs w:val="22"/>
                <w:lang w:val="pt-PT"/>
              </w:rPr>
              <w:t>n^b</w:t>
            </w:r>
            <w:proofErr w:type="spellEnd"/>
            <w:r w:rsidR="00B77CF5">
              <w:rPr>
                <w:sz w:val="22"/>
                <w:szCs w:val="22"/>
                <w:lang w:val="pt-PT"/>
              </w:rPr>
              <w:t xml:space="preserve">, b entre </w:t>
            </w:r>
            <w:r w:rsidR="00851817">
              <w:rPr>
                <w:sz w:val="22"/>
                <w:szCs w:val="22"/>
                <w:lang w:val="pt-PT"/>
              </w:rPr>
              <w:t>1</w:t>
            </w:r>
            <w:r w:rsidR="00B77CF5">
              <w:rPr>
                <w:sz w:val="22"/>
                <w:szCs w:val="22"/>
                <w:lang w:val="pt-PT"/>
              </w:rPr>
              <w:t xml:space="preserve"> e </w:t>
            </w:r>
            <w:r w:rsidR="00851817">
              <w:rPr>
                <w:sz w:val="22"/>
                <w:szCs w:val="22"/>
                <w:lang w:val="pt-PT"/>
              </w:rPr>
              <w:t>2</w:t>
            </w:r>
          </w:p>
          <w:p w14:paraId="01541F41" w14:textId="109092D2" w:rsidR="00706992" w:rsidRPr="00E61A9B" w:rsidRDefault="00E61A9B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u w:val="single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T3:</w:t>
            </w:r>
            <w:r w:rsidR="00153AAF">
              <w:rPr>
                <w:sz w:val="22"/>
                <w:szCs w:val="22"/>
                <w:lang w:val="pt-PT"/>
              </w:rPr>
              <w:t xml:space="preserve"> </w:t>
            </w:r>
            <w:r w:rsidR="00070831">
              <w:rPr>
                <w:sz w:val="22"/>
                <w:szCs w:val="22"/>
                <w:lang w:val="pt-PT"/>
              </w:rPr>
              <w:t>sensivelmente a mesma que T2</w:t>
            </w:r>
          </w:p>
        </w:tc>
      </w:tr>
      <w:bookmarkEnd w:id="0"/>
    </w:tbl>
    <w:p w14:paraId="2C95BA0C" w14:textId="7529C4FB" w:rsidR="00706992" w:rsidRDefault="00706992" w:rsidP="007069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66A46909" w14:textId="3CD7297E" w:rsidR="00204E41" w:rsidRDefault="004B2C43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>Escreva</w:t>
      </w:r>
      <w:r w:rsidR="00204E41">
        <w:rPr>
          <w:lang w:val="pt-PT"/>
        </w:rPr>
        <w:t xml:space="preserve"> uma </w:t>
      </w:r>
      <w:r w:rsidR="00204E41" w:rsidRPr="00204E41">
        <w:rPr>
          <w:b/>
          <w:bCs/>
          <w:lang w:val="pt-PT"/>
        </w:rPr>
        <w:t>expressão recorrente</w:t>
      </w:r>
      <w:r w:rsidR="00204E41">
        <w:rPr>
          <w:lang w:val="pt-PT"/>
        </w:rPr>
        <w:t xml:space="preserve"> para o </w:t>
      </w:r>
      <w:r w:rsidR="00204E41" w:rsidRPr="00204E41">
        <w:rPr>
          <w:b/>
          <w:bCs/>
          <w:lang w:val="pt-PT"/>
        </w:rPr>
        <w:t>número de chamadas recursivas</w:t>
      </w:r>
      <w:r w:rsidR="00204E41">
        <w:rPr>
          <w:lang w:val="pt-PT"/>
        </w:rPr>
        <w:t xml:space="preserve"> efetuadas pela </w:t>
      </w:r>
      <w:r w:rsidR="00706992">
        <w:rPr>
          <w:lang w:val="pt-PT"/>
        </w:rPr>
        <w:t>função</w:t>
      </w:r>
      <w:r w:rsidR="00706992"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 w:rsidR="00410BCB">
        <w:rPr>
          <w:lang w:val="pt-PT"/>
        </w:rPr>
        <w:t xml:space="preserve"> </w:t>
      </w:r>
      <w:r w:rsidR="00204E41">
        <w:rPr>
          <w:lang w:val="pt-PT"/>
        </w:rPr>
        <w:t xml:space="preserve">determine a sua </w:t>
      </w:r>
      <w:r w:rsidR="00204E41" w:rsidRPr="00204E41">
        <w:rPr>
          <w:b/>
          <w:bCs/>
          <w:lang w:val="pt-PT"/>
        </w:rPr>
        <w:t>ordem de complexidade</w:t>
      </w:r>
      <w:r w:rsidR="00204E41"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a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 w:rsidR="00204E41">
        <w:rPr>
          <w:lang w:val="pt-PT"/>
        </w:rPr>
        <w:t xml:space="preserve">Sugestão: use o </w:t>
      </w:r>
      <w:r w:rsidR="00204E41" w:rsidRPr="00204E41">
        <w:rPr>
          <w:b/>
          <w:bCs/>
          <w:lang w:val="pt-PT"/>
        </w:rPr>
        <w:t>desenvolvimento telescópico</w:t>
      </w:r>
      <w:r w:rsidR="00204E41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0D2EAD" w14:paraId="479F1690" w14:textId="77777777" w:rsidTr="006824FE">
        <w:trPr>
          <w:trHeight w:val="188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5920" w14:textId="1F34A571" w:rsidR="00204E41" w:rsidRPr="00774E98" w:rsidRDefault="000D2EAD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Sendo G(n) o número de chamadas recursivas,</w:t>
            </w:r>
            <w:r>
              <w:rPr>
                <w:sz w:val="22"/>
                <w:szCs w:val="22"/>
                <w:lang w:val="pt-PT"/>
              </w:rPr>
              <w:br/>
              <w:t>G(n) = 1 + G(n/3) = 1+(1+G(n/(3*3)) = 2 + G(n/(3*3)) = 3 + G(n/(3*3*3)) = … = k + G(n/3^k)</w:t>
            </w:r>
            <w:r>
              <w:rPr>
                <w:sz w:val="22"/>
                <w:szCs w:val="22"/>
                <w:lang w:val="pt-PT"/>
              </w:rPr>
              <w:br/>
              <w:t>Assim, a ordem de complexidade deste algoritmo será o logaritmo em base 3 de n.</w:t>
            </w:r>
          </w:p>
        </w:tc>
      </w:tr>
    </w:tbl>
    <w:p w14:paraId="5E76BFDA" w14:textId="77777777" w:rsidR="00706992" w:rsidRPr="00774E98" w:rsidRDefault="00706992" w:rsidP="00410B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5719184B" w14:textId="54298FD7" w:rsidR="00BB45FB" w:rsidRPr="00204E41" w:rsidRDefault="00706992" w:rsidP="00BB45FB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1474"/>
        <w:gridCol w:w="1167"/>
        <w:gridCol w:w="1474"/>
        <w:gridCol w:w="1167"/>
        <w:gridCol w:w="1558"/>
        <w:gridCol w:w="1167"/>
      </w:tblGrid>
      <w:tr w:rsidR="00A81651" w:rsidRPr="00B837AF" w14:paraId="407B0BE9" w14:textId="77777777" w:rsidTr="00BB45FB">
        <w:trPr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D993528" w14:textId="2174273B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lastRenderedPageBreak/>
              <w:t>n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99906A4" w14:textId="75945C07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 w:rsidRPr="00BB45FB"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A08384" w14:textId="396150E6" w:rsidR="00A81651" w:rsidRPr="00B837AF" w:rsidRDefault="00A81651" w:rsidP="00466D5F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 w:rsidR="00BB45FB">
              <w:rPr>
                <w:b/>
                <w:sz w:val="20"/>
                <w:lang w:val="pt-PT"/>
              </w:rPr>
              <w:t>Chamadas Recursivas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EE232CD" w14:textId="661B8078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6C39FC4" w14:textId="2B099371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Chamadas Recursivas</w:t>
            </w:r>
          </w:p>
        </w:tc>
        <w:tc>
          <w:tcPr>
            <w:tcW w:w="15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D4EC01" w14:textId="37DE0AC0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 w:rsidRPr="00BB45FB"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EDF58" w14:textId="65FEDA90" w:rsidR="00A81651" w:rsidRPr="00B837AF" w:rsidRDefault="00BB45FB" w:rsidP="00A40445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Chamadas Recursivas</w:t>
            </w:r>
          </w:p>
        </w:tc>
      </w:tr>
      <w:tr w:rsidR="00A81651" w:rsidRPr="00B837AF" w14:paraId="2ED8B509" w14:textId="77777777" w:rsidTr="00BB45FB">
        <w:trPr>
          <w:trHeight w:val="283"/>
          <w:jc w:val="center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4B84B46C" w14:textId="23F5E509" w:rsidR="00A81651" w:rsidRPr="00B837AF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auto"/>
          </w:tcPr>
          <w:p w14:paraId="3D0A77B7" w14:textId="3FE2C7C6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auto"/>
            </w:tcBorders>
            <w:shd w:val="clear" w:color="auto" w:fill="auto"/>
          </w:tcPr>
          <w:p w14:paraId="559F7135" w14:textId="54A62AA2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shd w:val="clear" w:color="auto" w:fill="auto"/>
          </w:tcPr>
          <w:p w14:paraId="60C6F444" w14:textId="58652676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auto"/>
            </w:tcBorders>
            <w:shd w:val="clear" w:color="auto" w:fill="auto"/>
          </w:tcPr>
          <w:p w14:paraId="4B95B1C4" w14:textId="3B8163E5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48D1769B" w14:textId="6DE218A9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auto"/>
              <w:right w:val="single" w:sz="8" w:space="0" w:color="auto"/>
            </w:tcBorders>
          </w:tcPr>
          <w:p w14:paraId="26C00050" w14:textId="15D90EBF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BB45FB" w:rsidRPr="00B837AF" w14:paraId="2C4FE71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662CF84F" w14:textId="2B603F78" w:rsidR="00BB45FB" w:rsidRPr="00B837AF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663EDC9E" w14:textId="431778E6" w:rsidR="00BB45FB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shd w:val="clear" w:color="auto" w:fill="auto"/>
          </w:tcPr>
          <w:p w14:paraId="14A28526" w14:textId="05BE6C83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39DABDEC" w14:textId="08609000" w:rsidR="00BB45FB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shd w:val="clear" w:color="auto" w:fill="auto"/>
          </w:tcPr>
          <w:p w14:paraId="17B4ECA4" w14:textId="7B80FB61" w:rsidR="00BB45FB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</w:tcPr>
          <w:p w14:paraId="12E70441" w14:textId="1E38BEF6" w:rsidR="00BB45FB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439AFFB0" w14:textId="0202ADA0" w:rsidR="00BB45FB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A81651" w:rsidRPr="00B837AF" w14:paraId="05061716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AA5E80B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59C3DCAA" w14:textId="3BCB86D3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shd w:val="clear" w:color="auto" w:fill="auto"/>
          </w:tcPr>
          <w:p w14:paraId="49F54A76" w14:textId="75558107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62366F80" w14:textId="44BA4277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shd w:val="clear" w:color="auto" w:fill="auto"/>
          </w:tcPr>
          <w:p w14:paraId="5D606B26" w14:textId="38949584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</w:tcPr>
          <w:p w14:paraId="56FB6EFD" w14:textId="3738AAF7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06DDC61E" w14:textId="1403A08C" w:rsidR="00A81651" w:rsidRPr="00FD5709" w:rsidRDefault="00FD5709" w:rsidP="00A40445">
            <w:pPr>
              <w:rPr>
                <w:u w:val="single"/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A81651" w:rsidRPr="00B837AF" w14:paraId="5696D1D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5B06495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6B0F8DCE" w14:textId="171F7C17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67" w:type="dxa"/>
            <w:shd w:val="clear" w:color="auto" w:fill="auto"/>
          </w:tcPr>
          <w:p w14:paraId="4EC00455" w14:textId="6C43E685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37730B51" w14:textId="42534CF4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shd w:val="clear" w:color="auto" w:fill="auto"/>
          </w:tcPr>
          <w:p w14:paraId="5386057B" w14:textId="10BBFF84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</w:tcPr>
          <w:p w14:paraId="578D1E77" w14:textId="17461A63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5BD6B2D1" w14:textId="776EFA9D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81651" w:rsidRPr="00B837AF" w14:paraId="09F02A30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72FE1899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shd w:val="clear" w:color="auto" w:fill="auto"/>
          </w:tcPr>
          <w:p w14:paraId="19029574" w14:textId="77915124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shd w:val="clear" w:color="auto" w:fill="auto"/>
          </w:tcPr>
          <w:p w14:paraId="132C3DF6" w14:textId="03EF7BA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2351D066" w14:textId="45A6DA86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shd w:val="clear" w:color="auto" w:fill="auto"/>
          </w:tcPr>
          <w:p w14:paraId="14B49E37" w14:textId="2D1A15A8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</w:tcPr>
          <w:p w14:paraId="7026708E" w14:textId="5CBD92BD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0DB8E9DB" w14:textId="6FB34C27" w:rsidR="00A81651" w:rsidRPr="00B837AF" w:rsidRDefault="00FD5709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366797A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5D8F2CAE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4" w:type="dxa"/>
            <w:shd w:val="clear" w:color="auto" w:fill="auto"/>
          </w:tcPr>
          <w:p w14:paraId="58B206B8" w14:textId="21551229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shd w:val="clear" w:color="auto" w:fill="auto"/>
          </w:tcPr>
          <w:p w14:paraId="40B8B62F" w14:textId="15664D9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0931EDCA" w14:textId="293A7898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shd w:val="clear" w:color="auto" w:fill="auto"/>
          </w:tcPr>
          <w:p w14:paraId="5B7C0126" w14:textId="4331243A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</w:tcPr>
          <w:p w14:paraId="3F44F36F" w14:textId="4F47AA13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533BC0FD" w14:textId="0B546F0D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5A95668C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3F32CC06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4" w:type="dxa"/>
            <w:shd w:val="clear" w:color="auto" w:fill="auto"/>
          </w:tcPr>
          <w:p w14:paraId="1AC9C58B" w14:textId="4134F886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shd w:val="clear" w:color="auto" w:fill="auto"/>
          </w:tcPr>
          <w:p w14:paraId="49AC2449" w14:textId="10BC6B7C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shd w:val="clear" w:color="auto" w:fill="auto"/>
          </w:tcPr>
          <w:p w14:paraId="6BF8E699" w14:textId="2A401FC6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shd w:val="clear" w:color="auto" w:fill="auto"/>
          </w:tcPr>
          <w:p w14:paraId="46B372DE" w14:textId="790FB403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</w:tcPr>
          <w:p w14:paraId="6D4A8F14" w14:textId="5C3D0CE9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605FE9B3" w14:textId="2D252727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81651" w:rsidRPr="00B837AF" w14:paraId="027B3380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08BDFA1" w14:textId="77777777" w:rsidR="00A81651" w:rsidRPr="00B837AF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10EE401" w14:textId="055BDB36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34DBCE7" w14:textId="277439A8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854A8C9" w14:textId="272097C6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2DBF534" w14:textId="286B5A7A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B5ACDAA" w14:textId="357539BC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590E3AC" w14:textId="6D34B66A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81651" w:rsidRPr="00B837AF" w14:paraId="5B823451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B736C33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60AAAEF" w14:textId="2D2D4352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24C6B78" w14:textId="30D4B20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8C38980" w14:textId="7786C18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07EC21B" w14:textId="07BA4C4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9E93EAD" w14:textId="62801032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34166DE2" w14:textId="65FA41A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81651" w:rsidRPr="00B837AF" w14:paraId="74B9ABD3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D1DF0A0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0A504DC" w14:textId="46972944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5B86ADB" w14:textId="219B88AD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EE7FBA6" w14:textId="259F1BEF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4ADC999" w14:textId="63FF752A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A1BD88F" w14:textId="3592C3E9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294FC808" w14:textId="5A729FC1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81651" w:rsidRPr="00B837AF" w14:paraId="26A39DC3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201C474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8DA40EC" w14:textId="71CCC10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7F99313" w14:textId="2A267D24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C8C049C" w14:textId="6941901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299C42B" w14:textId="1342CA75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00763E3" w14:textId="1987B512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68FD323" w14:textId="063A2A8A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81651" w:rsidRPr="00B837AF" w14:paraId="5ACB72F6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DE81695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BB73CAC" w14:textId="173493E1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F9F9E13" w14:textId="44B9E22C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9802806" w14:textId="2B10886C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48C684F" w14:textId="344E6D2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98AA1C0" w14:textId="26C5D97B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66C10C0" w14:textId="0F34FE6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81651" w:rsidRPr="00B837AF" w14:paraId="0AF6BF4C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A061FB5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7FB4283" w14:textId="23BC478F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D337AAD" w14:textId="313E7922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AF60595" w14:textId="5F91288B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B40EA97" w14:textId="5ECD4EC3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47464F1" w14:textId="6BE68CC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0515355" w14:textId="06B29D63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81651" w:rsidRPr="00B837AF" w14:paraId="3FE22EE6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7156ACD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BAF0A0C" w14:textId="4BF15DDD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5214474" w14:textId="2ACDB8FD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84BE4AB" w14:textId="1466D158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52903562" w14:textId="4779D578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15CD276" w14:textId="024B8F5B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102B4E2" w14:textId="27C757D9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81651" w:rsidRPr="00B837AF" w14:paraId="4609D1D0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2E08F7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81ADCA5" w14:textId="0357869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98F9BE1" w14:textId="09CA23D8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55BDCFB" w14:textId="47C9BE37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403965A5" w14:textId="21932A69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4FD4A52" w14:textId="073E7E64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341934C2" w14:textId="038382C5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81651" w:rsidRPr="00B837AF" w14:paraId="5748599A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1C30284" w14:textId="77777777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1442F49" w14:textId="164CB0B4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FD6D93E" w14:textId="24FFF0EB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1058E236" w14:textId="75B28387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CEAFE6B" w14:textId="5C6CC415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E2F2FAE" w14:textId="6C88B5B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344F3C4" w14:textId="53B12C4A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BB45FB" w:rsidRPr="00B837AF" w14:paraId="2709F854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0BEED29" w14:textId="389AB692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79D1EC7" w14:textId="5818069E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1B28CCF" w14:textId="7F742016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9D0DD34" w14:textId="38F1AF79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CC30569" w14:textId="2AE57E17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0B347BD" w14:textId="755C096D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8D3F925" w14:textId="66E2885E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BB45FB" w:rsidRPr="00B837AF" w14:paraId="17C9D22E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F5C0A3" w14:textId="121C82F7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1EBF478" w14:textId="72558F98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340E95D5" w14:textId="319D6D3A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E96D7FC" w14:textId="62A666FA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6BE89C96" w14:textId="0D59893B" w:rsidR="00BB45FB" w:rsidRPr="00B837AF" w:rsidRDefault="00CB2740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5CC0F9E" w14:textId="6FBAF65B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07FF43F" w14:textId="40498069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81651" w:rsidRPr="00B837AF" w14:paraId="0557150F" w14:textId="77777777" w:rsidTr="00BB45FB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DA25A04" w14:textId="65678656" w:rsidR="00A81651" w:rsidRDefault="00A81651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BB45FB">
              <w:rPr>
                <w:lang w:val="pt-PT"/>
              </w:rPr>
              <w:t>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864029A" w14:textId="687A8690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FC49BCC" w14:textId="021D1AE5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499B062" w14:textId="5FD921AE" w:rsidR="00A81651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7108030" w14:textId="3EF25202" w:rsidR="00A81651" w:rsidRPr="00B837AF" w:rsidRDefault="00CB2740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F126A15" w14:textId="2FF56067" w:rsidR="00A81651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07C8DC2" w14:textId="5ED00B58" w:rsidR="00A81651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BB45FB" w:rsidRPr="00B837AF" w14:paraId="6D4236F9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1E99B2F" w14:textId="4BF5B311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49F3162F" w14:textId="0EF7BD12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DA6F4FE" w14:textId="385A7A93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9117576" w14:textId="70BF5DC9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DD40AC2" w14:textId="7140EBB1" w:rsidR="00BB45FB" w:rsidRPr="00B837AF" w:rsidRDefault="00CB2740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AAD749E" w14:textId="15BEA608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0B5F9776" w14:textId="6E500895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315B8B6E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C0C7B1" w14:textId="5097901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62B9B148" w14:textId="61DBC960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8D30B26" w14:textId="1CE5D649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235F6B2D" w14:textId="0CFE559A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E9F63EF" w14:textId="629EE4C1" w:rsidR="00BB45FB" w:rsidRPr="00B837AF" w:rsidRDefault="00CB2740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3C97F58" w14:textId="2F19C7CA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42743A9" w14:textId="0F661F43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BB45FB" w:rsidRPr="00B837AF" w14:paraId="5E9783F7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9D7CAA" w14:textId="684A0C1B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9C46A29" w14:textId="10D6650A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5F299004" w14:textId="7C567C27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886E396" w14:textId="2A0C896D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49D5CE2E" w14:textId="073898B5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A5388A3" w14:textId="599C3FBE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1ADAB75" w14:textId="5BCA0CCE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BB45FB" w:rsidRPr="00B837AF" w14:paraId="599A4BA0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35E708" w14:textId="7599543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37ECE90F" w14:textId="6A410ED8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6B5C569" w14:textId="3ED7EAC6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6630245" w14:textId="4255A4E6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F5AE297" w14:textId="3E52BEEC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CB3864F" w14:textId="56980266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1E345B2B" w14:textId="715A0EE7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 w:rsidR="00BB45FB" w:rsidRPr="00B837AF" w14:paraId="2DC73570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</w:tcBorders>
            <w:shd w:val="clear" w:color="auto" w:fill="auto"/>
          </w:tcPr>
          <w:p w14:paraId="4A5D3CD5" w14:textId="6F999740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4" w:type="dxa"/>
            <w:shd w:val="clear" w:color="auto" w:fill="auto"/>
          </w:tcPr>
          <w:p w14:paraId="75F3A60C" w14:textId="1CA0E06D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shd w:val="clear" w:color="auto" w:fill="auto"/>
          </w:tcPr>
          <w:p w14:paraId="1F35FF11" w14:textId="1C7B3CCB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shd w:val="clear" w:color="auto" w:fill="auto"/>
          </w:tcPr>
          <w:p w14:paraId="7586E772" w14:textId="2CA4255D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167" w:type="dxa"/>
            <w:shd w:val="clear" w:color="auto" w:fill="auto"/>
          </w:tcPr>
          <w:p w14:paraId="5369EA10" w14:textId="6D21CA25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</w:tcPr>
          <w:p w14:paraId="21454626" w14:textId="5818B9E9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167" w:type="dxa"/>
            <w:tcBorders>
              <w:right w:val="single" w:sz="8" w:space="0" w:color="auto"/>
            </w:tcBorders>
          </w:tcPr>
          <w:p w14:paraId="79A0ED94" w14:textId="26FAAC7B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 w:rsidR="00BB45FB" w:rsidRPr="00B837AF" w14:paraId="18D4ADDE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3FFAD6" w14:textId="632FAB75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686C646" w14:textId="26B28C45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B713FCD" w14:textId="108369B7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12A9632F" w14:textId="02EDDB89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074EAF09" w14:textId="5F05BADE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09D9F25" w14:textId="08EE34ED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69EF3517" w14:textId="79B7A832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 w:rsidR="00BB45FB" w:rsidRPr="00B837AF" w14:paraId="313E0DF3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4217E0F" w14:textId="23D97F67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3EDEAAD" w14:textId="0956A855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6950D7E5" w14:textId="04AA336C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D775F5B" w14:textId="55D57AF1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479206DE" w14:textId="3FA11791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81E4033" w14:textId="4DDCF7DA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B91BE4B" w14:textId="15BC8B3D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BB45FB" w:rsidRPr="00B837AF" w14:paraId="67FA29F9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0E1795D" w14:textId="1D9EB579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74F9B987" w14:textId="5E94890D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2B4F5A98" w14:textId="19DB1465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1E533816" w14:textId="4871B9A7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799B66AD" w14:textId="2862ACD2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9BEEE03" w14:textId="4AB864BC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0CBDC9FA" w14:textId="7D366D69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BB45FB" w:rsidRPr="00B837AF" w14:paraId="552BD4CD" w14:textId="77777777" w:rsidTr="00FC3818">
        <w:trPr>
          <w:trHeight w:val="283"/>
          <w:jc w:val="center"/>
        </w:trPr>
        <w:tc>
          <w:tcPr>
            <w:tcW w:w="729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01E3804" w14:textId="0224A154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5257EA03" w14:textId="478310F9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11B958F9" w14:textId="53E88249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14:paraId="0E9700CE" w14:textId="4DEC131C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auto"/>
          </w:tcPr>
          <w:p w14:paraId="5206A917" w14:textId="3BA64DA7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491B16B" w14:textId="77808D81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8" w:space="0" w:color="auto"/>
            </w:tcBorders>
          </w:tcPr>
          <w:p w14:paraId="44503C73" w14:textId="2C105593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BB45FB" w:rsidRPr="00B837AF" w14:paraId="1CE2308C" w14:textId="77777777" w:rsidTr="00BB45FB">
        <w:trPr>
          <w:trHeight w:val="283"/>
          <w:jc w:val="center"/>
        </w:trPr>
        <w:tc>
          <w:tcPr>
            <w:tcW w:w="7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586BFD5E" w14:textId="0B176420" w:rsidR="00BB45FB" w:rsidRDefault="00BB45FB" w:rsidP="00A4044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41E3DCBC" w14:textId="45C0F8BD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41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5D97ED1D" w14:textId="6ABF9C9F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2870630E" w14:textId="1865DE2A" w:rsidR="00BB45FB" w:rsidRPr="00B837AF" w:rsidRDefault="00EB7FE7" w:rsidP="00A40445">
            <w:pPr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94CAAD" w14:textId="1BE941E4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8" w:space="0" w:color="auto"/>
            </w:tcBorders>
          </w:tcPr>
          <w:p w14:paraId="393050B3" w14:textId="32C164EC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94B4A1" w14:textId="09AFA8C5" w:rsidR="00BB45FB" w:rsidRPr="00B837AF" w:rsidRDefault="00E61A9B" w:rsidP="00A40445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</w:tbl>
    <w:p w14:paraId="42BE5210" w14:textId="77777777" w:rsidR="00A81651" w:rsidRPr="00D67745" w:rsidRDefault="00A81651" w:rsidP="00A81651">
      <w:pPr>
        <w:rPr>
          <w:sz w:val="18"/>
          <w:lang w:val="pt-PT"/>
        </w:rPr>
      </w:pPr>
    </w:p>
    <w:p w14:paraId="4E8C8D41" w14:textId="32571F0B" w:rsidR="00A230B5" w:rsidRDefault="00A230B5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B2C43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 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 w:rsidR="004B2CA3">
        <w:rPr>
          <w:lang w:val="pt-PT"/>
        </w:rPr>
        <w:t xml:space="preserve"> para esse caso particular</w:t>
      </w:r>
      <w:r>
        <w:rPr>
          <w:lang w:val="pt-PT"/>
        </w:rPr>
        <w:t xml:space="preserve">. </w:t>
      </w:r>
      <w:r w:rsidR="00410BCB">
        <w:rPr>
          <w:lang w:val="pt-PT"/>
        </w:rPr>
        <w:t xml:space="preserve">Compare a expressão obtida com a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7E759A" w14:paraId="27DFF127" w14:textId="77777777" w:rsidTr="006824FE">
        <w:trPr>
          <w:trHeight w:val="124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4B18" w14:textId="77777777" w:rsidR="004B2CA3" w:rsidRDefault="00B77CF5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T(n) = 2 + 2*T(n/3)</w:t>
            </w:r>
          </w:p>
          <w:p w14:paraId="3E878E7F" w14:textId="77777777" w:rsidR="00B77CF5" w:rsidRDefault="00B77CF5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 = 3^k, logo, b=3, k&gt;=1</w:t>
            </w:r>
          </w:p>
          <w:p w14:paraId="6BAE5AE3" w14:textId="77777777" w:rsidR="00B77CF5" w:rsidRDefault="00B77CF5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T(n) = a*T(n/b) + f(n) -&gt; a=2 e f(n) =</w:t>
            </w:r>
            <w:proofErr w:type="gramStart"/>
            <w:r>
              <w:rPr>
                <w:sz w:val="22"/>
                <w:szCs w:val="22"/>
                <w:lang w:val="pt-PT"/>
              </w:rPr>
              <w:t>2 ,</w:t>
            </w:r>
            <w:proofErr w:type="gramEnd"/>
            <w:r>
              <w:rPr>
                <w:sz w:val="22"/>
                <w:szCs w:val="22"/>
                <w:lang w:val="pt-PT"/>
              </w:rPr>
              <w:t xml:space="preserve"> logo, d = 0</w:t>
            </w:r>
          </w:p>
          <w:p w14:paraId="254B89C1" w14:textId="77777777" w:rsidR="00B77CF5" w:rsidRDefault="00B77CF5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= 2 e d = 0 -&gt; </w:t>
            </w:r>
            <w:proofErr w:type="spellStart"/>
            <w:r>
              <w:rPr>
                <w:sz w:val="22"/>
                <w:szCs w:val="22"/>
                <w:lang w:val="pt-PT"/>
              </w:rPr>
              <w:t>b^d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 = 1&lt;2</w:t>
            </w:r>
          </w:p>
          <w:p w14:paraId="256B7E7B" w14:textId="0365764B" w:rsidR="00851817" w:rsidRPr="00B77CF5" w:rsidRDefault="00B77CF5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Logo, </w:t>
            </w:r>
            <w:r w:rsidRPr="00B77CF5">
              <w:rPr>
                <w:sz w:val="22"/>
                <w:szCs w:val="22"/>
                <w:lang w:val="pt-PT"/>
              </w:rPr>
              <w:t xml:space="preserve">T(n) </w:t>
            </w:r>
            <w:r w:rsidR="00FD1980">
              <w:rPr>
                <w:sz w:val="22"/>
                <w:szCs w:val="22"/>
                <w:lang w:val="pt-PT"/>
              </w:rPr>
              <w:t>pertence a</w:t>
            </w:r>
            <w:r w:rsidRPr="00B77CF5">
              <w:rPr>
                <w:sz w:val="22"/>
                <w:szCs w:val="22"/>
                <w:lang w:val="pt-PT"/>
              </w:rPr>
              <w:t xml:space="preserve"> Θ(n</w:t>
            </w:r>
            <w:r>
              <w:rPr>
                <w:sz w:val="22"/>
                <w:szCs w:val="22"/>
                <w:lang w:val="pt-PT"/>
              </w:rPr>
              <w:t>^(</w:t>
            </w:r>
            <w:proofErr w:type="spellStart"/>
            <w:r w:rsidRPr="00B77CF5">
              <w:rPr>
                <w:sz w:val="22"/>
                <w:szCs w:val="22"/>
                <w:lang w:val="pt-PT"/>
              </w:rPr>
              <w:t>logb</w:t>
            </w:r>
            <w:proofErr w:type="spellEnd"/>
            <w:r>
              <w:rPr>
                <w:sz w:val="22"/>
                <w:szCs w:val="22"/>
                <w:lang w:val="pt-PT"/>
              </w:rPr>
              <w:t>(</w:t>
            </w:r>
            <w:r w:rsidRPr="00B77CF5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))</w:t>
            </w:r>
            <w:r w:rsidRPr="00B77CF5">
              <w:rPr>
                <w:sz w:val="22"/>
                <w:szCs w:val="22"/>
                <w:lang w:val="pt-PT"/>
              </w:rPr>
              <w:t>)</w:t>
            </w:r>
            <w:r>
              <w:rPr>
                <w:sz w:val="22"/>
                <w:szCs w:val="22"/>
                <w:lang w:val="pt-PT"/>
              </w:rPr>
              <w:t xml:space="preserve"> (logaritmo em base b de a) = </w:t>
            </w:r>
            <w:r w:rsidRPr="00B77CF5">
              <w:rPr>
                <w:sz w:val="22"/>
                <w:szCs w:val="22"/>
                <w:lang w:val="pt-PT"/>
              </w:rPr>
              <w:t>Θ(n</w:t>
            </w:r>
            <w:r>
              <w:rPr>
                <w:sz w:val="22"/>
                <w:szCs w:val="22"/>
                <w:lang w:val="pt-PT"/>
              </w:rPr>
              <w:t>^(</w:t>
            </w:r>
            <w:r w:rsidRPr="00B77CF5">
              <w:rPr>
                <w:sz w:val="22"/>
                <w:szCs w:val="22"/>
                <w:lang w:val="pt-PT"/>
              </w:rPr>
              <w:t>log</w:t>
            </w:r>
            <w:r>
              <w:rPr>
                <w:sz w:val="22"/>
                <w:szCs w:val="22"/>
                <w:lang w:val="pt-PT"/>
              </w:rPr>
              <w:t>3</w:t>
            </w:r>
            <w:r>
              <w:rPr>
                <w:sz w:val="22"/>
                <w:szCs w:val="22"/>
                <w:lang w:val="pt-PT"/>
              </w:rPr>
              <w:t>(</w:t>
            </w:r>
            <w:r>
              <w:rPr>
                <w:sz w:val="22"/>
                <w:szCs w:val="22"/>
                <w:lang w:val="pt-PT"/>
              </w:rPr>
              <w:t>2</w:t>
            </w:r>
            <w:r>
              <w:rPr>
                <w:sz w:val="22"/>
                <w:szCs w:val="22"/>
                <w:lang w:val="pt-PT"/>
              </w:rPr>
              <w:t>))</w:t>
            </w:r>
            <w:r w:rsidRPr="00B77CF5">
              <w:rPr>
                <w:sz w:val="22"/>
                <w:szCs w:val="22"/>
                <w:lang w:val="pt-PT"/>
              </w:rPr>
              <w:t>)</w:t>
            </w:r>
            <w:r w:rsidR="00851817">
              <w:rPr>
                <w:sz w:val="22"/>
                <w:szCs w:val="22"/>
                <w:lang w:val="pt-PT"/>
              </w:rPr>
              <w:t xml:space="preserve"> (Teorema Mestre)</w:t>
            </w:r>
          </w:p>
        </w:tc>
      </w:tr>
    </w:tbl>
    <w:p w14:paraId="6345A6A3" w14:textId="6677BD09" w:rsidR="00574BDB" w:rsidRDefault="00574BDB">
      <w:pPr>
        <w:jc w:val="left"/>
        <w:rPr>
          <w:lang w:val="pt-PT"/>
        </w:rPr>
      </w:pPr>
    </w:p>
    <w:p w14:paraId="363EC8CF" w14:textId="759153B8" w:rsidR="004B2CA3" w:rsidRPr="004B2CA3" w:rsidRDefault="004B2CA3" w:rsidP="00A230B5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</w:t>
      </w:r>
      <w:r w:rsidRPr="00F10AAF">
        <w:rPr>
          <w:lang w:val="pt-PT"/>
        </w:rPr>
        <w:t>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4B2CA3" w:rsidRPr="00851817" w14:paraId="7EF3C417" w14:textId="77777777" w:rsidTr="00495A60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E287" w14:textId="44977B94" w:rsidR="004B2CA3" w:rsidRPr="004A46F0" w:rsidRDefault="00851817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Sim, uma vez </w:t>
            </w:r>
            <w:r w:rsidR="004A46F0">
              <w:rPr>
                <w:sz w:val="22"/>
                <w:szCs w:val="22"/>
                <w:lang w:val="pt-PT"/>
              </w:rPr>
              <w:t>que a ordem de complexidade se mantém uniforme para qualquer valor, isto é, não há casos nos quais T(n) &gt; T(n+1). Além disso, testando, todos os valores aparentam obedecer à ordem de complexidade.</w:t>
            </w:r>
          </w:p>
          <w:p w14:paraId="2DF72FDC" w14:textId="77777777" w:rsidR="004B2CA3" w:rsidRPr="00774E98" w:rsidRDefault="004B2CA3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818A643" w14:textId="77777777" w:rsidR="004B2CA3" w:rsidRDefault="004B2CA3" w:rsidP="004B2CA3">
      <w:pPr>
        <w:tabs>
          <w:tab w:val="left" w:pos="284"/>
        </w:tabs>
        <w:spacing w:after="120"/>
        <w:rPr>
          <w:lang w:val="pt-PT"/>
        </w:rPr>
      </w:pPr>
    </w:p>
    <w:p w14:paraId="74DE6C24" w14:textId="0C50A560" w:rsidR="009C60D4" w:rsidRPr="009C60D4" w:rsidRDefault="00204E41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lastRenderedPageBreak/>
        <w:t xml:space="preserve">Obtenha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 w:rsidRPr="00204E41"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 w:rsidRPr="00204E41">
        <w:rPr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.</m:t>
        </m:r>
      </m:oMath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7E759A" w14:paraId="598B1428" w14:textId="77777777" w:rsidTr="006824FE">
        <w:trPr>
          <w:trHeight w:val="86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88C8" w14:textId="51CB2FB2" w:rsidR="009C60D4" w:rsidRDefault="006368F3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Caso n&lt;4, o número de chamadas será 0</w:t>
            </w:r>
          </w:p>
          <w:p w14:paraId="7AF19F45" w14:textId="67B6C93F" w:rsidR="006368F3" w:rsidRDefault="006368F3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Para </w:t>
            </w:r>
            <w:proofErr w:type="gramStart"/>
            <w:r>
              <w:rPr>
                <w:sz w:val="22"/>
                <w:szCs w:val="22"/>
                <w:lang w:val="pt-PT"/>
              </w:rPr>
              <w:t>n</w:t>
            </w:r>
            <w:proofErr w:type="gramEnd"/>
            <w:r>
              <w:rPr>
                <w:sz w:val="22"/>
                <w:szCs w:val="22"/>
                <w:lang w:val="pt-PT"/>
              </w:rPr>
              <w:t xml:space="preserve"> divisível por 3, T(n) = 1+T(n/3)</w:t>
            </w:r>
          </w:p>
          <w:p w14:paraId="6A5354BE" w14:textId="1C274D6D" w:rsidR="006368F3" w:rsidRPr="00774E98" w:rsidRDefault="006368F3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Para todos os outros casos, T(n) = 2+ T(n/3) + T((n+</w:t>
            </w:r>
            <w:proofErr w:type="gramStart"/>
            <w:r>
              <w:rPr>
                <w:sz w:val="22"/>
                <w:szCs w:val="22"/>
                <w:lang w:val="pt-PT"/>
              </w:rPr>
              <w:t>2)/</w:t>
            </w:r>
            <w:proofErr w:type="gramEnd"/>
            <w:r>
              <w:rPr>
                <w:sz w:val="22"/>
                <w:szCs w:val="22"/>
                <w:lang w:val="pt-PT"/>
              </w:rPr>
              <w:t>3)</w:t>
            </w:r>
          </w:p>
          <w:p w14:paraId="3477231E" w14:textId="77777777" w:rsidR="009C60D4" w:rsidRPr="00774E98" w:rsidRDefault="009C60D4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bookmarkStart w:id="1" w:name="_GoBack"/>
            <w:bookmarkEnd w:id="1"/>
          </w:p>
        </w:tc>
      </w:tr>
    </w:tbl>
    <w:p w14:paraId="1821A3ED" w14:textId="4FB52F25" w:rsidR="009C60D4" w:rsidRP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5A0E6A80" w14:textId="2E070612" w:rsidR="00204E41" w:rsidRDefault="009C60D4" w:rsidP="00204E41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  <w:lang w:val="pt-PT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PT"/>
              </w:rPr>
              <m:t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>o</w:t>
      </w:r>
      <w:r w:rsidRPr="004B2C43">
        <w:rPr>
          <w:lang w:val="pt-PT"/>
        </w:rPr>
        <w:t xml:space="preserve">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 w:rsidRPr="00204E41"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</w:t>
      </w:r>
      <w:r w:rsidR="00410BCB">
        <w:rPr>
          <w:lang w:val="pt-PT"/>
        </w:rPr>
        <w:t xml:space="preserve">Compare a expressão obtida com a os dados da </w:t>
      </w:r>
      <w:r w:rsidR="00410BCB" w:rsidRPr="00410BCB">
        <w:rPr>
          <w:b/>
          <w:bCs/>
          <w:lang w:val="pt-PT"/>
        </w:rPr>
        <w:t>tabela</w:t>
      </w:r>
      <w:r w:rsidR="00410BCB">
        <w:rPr>
          <w:lang w:val="pt-PT"/>
        </w:rPr>
        <w:t xml:space="preserve">. </w:t>
      </w:r>
      <w:r>
        <w:rPr>
          <w:lang w:val="pt-PT"/>
        </w:rPr>
        <w:t xml:space="preserve">Sugestão: use o </w:t>
      </w:r>
      <w:r w:rsidRPr="00204E41">
        <w:rPr>
          <w:b/>
          <w:bCs/>
          <w:lang w:val="pt-PT"/>
        </w:rPr>
        <w:t>desenvolvimento telescópico</w:t>
      </w:r>
      <w:r>
        <w:rPr>
          <w:b/>
          <w:bCs/>
          <w:lang w:val="pt-PT"/>
        </w:rPr>
        <w:t xml:space="preserve"> </w:t>
      </w:r>
      <w:r w:rsidRPr="004B2CA3"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04E41" w:rsidRPr="007E759A" w14:paraId="263C69AA" w14:textId="77777777" w:rsidTr="00495A60">
        <w:trPr>
          <w:trHeight w:val="360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A4C9" w14:textId="6C4F6DD3" w:rsidR="00204E41" w:rsidRDefault="00FD1980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T(n) = 1 + T(n/3)</w:t>
            </w:r>
          </w:p>
          <w:p w14:paraId="3E35392F" w14:textId="1E08A139" w:rsidR="00FD1980" w:rsidRDefault="00FD1980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= 1, f(n) = 1, logo, d= 0.</w:t>
            </w:r>
          </w:p>
          <w:p w14:paraId="4C1DC7B2" w14:textId="2D9E6D74" w:rsidR="00FD1980" w:rsidRPr="00774E98" w:rsidRDefault="00FD1980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= b^0 = 1 -&gt; T(n) pertence a </w:t>
            </w:r>
            <w:proofErr w:type="gramStart"/>
            <w:r w:rsidRPr="00FD1980">
              <w:rPr>
                <w:sz w:val="22"/>
                <w:szCs w:val="22"/>
                <w:lang w:val="pt-PT"/>
              </w:rPr>
              <w:t>Θ</w:t>
            </w:r>
            <w:r>
              <w:rPr>
                <w:sz w:val="22"/>
                <w:szCs w:val="22"/>
                <w:lang w:val="pt-PT"/>
              </w:rPr>
              <w:t>(</w:t>
            </w:r>
            <w:proofErr w:type="gramEnd"/>
            <w:r>
              <w:rPr>
                <w:sz w:val="22"/>
                <w:szCs w:val="22"/>
                <w:lang w:val="pt-PT"/>
              </w:rPr>
              <w:t xml:space="preserve">n^0 * log(n) ) = </w:t>
            </w:r>
            <w:r w:rsidRPr="00FD1980">
              <w:rPr>
                <w:sz w:val="22"/>
                <w:szCs w:val="22"/>
                <w:lang w:val="pt-PT"/>
              </w:rPr>
              <w:t>Θ</w:t>
            </w:r>
            <w:r>
              <w:rPr>
                <w:sz w:val="22"/>
                <w:szCs w:val="22"/>
                <w:lang w:val="pt-PT"/>
              </w:rPr>
              <w:t>(log(n))</w:t>
            </w:r>
          </w:p>
          <w:p w14:paraId="2A76AFA0" w14:textId="77777777" w:rsidR="00204E41" w:rsidRPr="00774E98" w:rsidRDefault="00204E41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6AE5EBE" w14:textId="77777777" w:rsidR="00204E41" w:rsidRPr="00774E98" w:rsidRDefault="00204E41" w:rsidP="006824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417A4239" w14:textId="77777777" w:rsidR="009C60D4" w:rsidRPr="004B2CA3" w:rsidRDefault="009C60D4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 xml:space="preserve">Pode </w:t>
      </w:r>
      <w:r w:rsidRPr="004B2CA3">
        <w:rPr>
          <w:b/>
          <w:bCs/>
          <w:lang w:val="pt-PT"/>
        </w:rPr>
        <w:t xml:space="preserve">generalizar a ordem de complexidade </w:t>
      </w:r>
      <w:r w:rsidRPr="007C33C7">
        <w:rPr>
          <w:lang w:val="pt-PT"/>
        </w:rPr>
        <w:t>que acabou de obter para todo o n?</w:t>
      </w:r>
      <w:r w:rsidRPr="004B2CA3">
        <w:rPr>
          <w:b/>
          <w:bCs/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77348E" w14:paraId="4E695A53" w14:textId="77777777" w:rsidTr="00495A60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5D80" w14:textId="07DB477F" w:rsidR="009C60D4" w:rsidRPr="0077348E" w:rsidRDefault="0077348E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Não, uma vez que T(n) é composto por vários ramos que não os casos base e apenas estamos a ter em conta um. Para além disso, se observarmos a tabela, </w:t>
            </w:r>
            <w:proofErr w:type="spellStart"/>
            <w:r>
              <w:rPr>
                <w:sz w:val="22"/>
                <w:szCs w:val="22"/>
                <w:lang w:val="pt-PT"/>
              </w:rPr>
              <w:t>verificar-se-há</w:t>
            </w:r>
            <w:proofErr w:type="spellEnd"/>
            <w:r w:rsidR="00413FE3">
              <w:rPr>
                <w:sz w:val="22"/>
                <w:szCs w:val="22"/>
                <w:lang w:val="pt-PT"/>
              </w:rPr>
              <w:t xml:space="preserve"> que há casos que não obedecem ao valor</w:t>
            </w:r>
            <w:r w:rsidR="002C456B">
              <w:rPr>
                <w:sz w:val="22"/>
                <w:szCs w:val="22"/>
                <w:lang w:val="pt-PT"/>
              </w:rPr>
              <w:t xml:space="preserve"> calculado.</w:t>
            </w:r>
          </w:p>
          <w:p w14:paraId="084EB458" w14:textId="77777777" w:rsidR="009C60D4" w:rsidRPr="00774E98" w:rsidRDefault="009C60D4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3ABB117F" w14:textId="77777777" w:rsidR="009C60D4" w:rsidRDefault="009C60D4" w:rsidP="009C60D4">
      <w:pPr>
        <w:tabs>
          <w:tab w:val="left" w:pos="284"/>
        </w:tabs>
        <w:spacing w:after="120"/>
        <w:rPr>
          <w:lang w:val="pt-PT"/>
        </w:rPr>
      </w:pPr>
    </w:p>
    <w:p w14:paraId="01FAF653" w14:textId="7D9D39D4" w:rsidR="009C60D4" w:rsidRPr="004B2CA3" w:rsidRDefault="00410BCB" w:rsidP="009C60D4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b/>
          <w:bCs/>
          <w:lang w:val="pt-PT"/>
        </w:rPr>
      </w:pPr>
      <w:r w:rsidRPr="007C33C7"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 xml:space="preserve">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="009C60D4" w:rsidRPr="007C33C7">
        <w:rPr>
          <w:lang w:val="pt-PT"/>
        </w:rPr>
        <w:t xml:space="preserve"> </w:t>
      </w:r>
      <w:r w:rsidRPr="007C33C7">
        <w:rPr>
          <w:lang w:val="pt-PT"/>
        </w:rPr>
        <w:t>estabeleça uma</w:t>
      </w:r>
      <w:r>
        <w:rPr>
          <w:b/>
          <w:bCs/>
          <w:lang w:val="pt-PT"/>
        </w:rPr>
        <w:t xml:space="preserve"> ordem de complexidade para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pt-PT"/>
              </w:rPr>
              <m:t>n</m:t>
            </m:r>
          </m:e>
        </m:d>
      </m:oMath>
      <w:r w:rsidRPr="00410BCB">
        <w:rPr>
          <w:b/>
          <w:bCs/>
          <w:lang w:val="pt-PT"/>
        </w:rPr>
        <w:t xml:space="preserve">. </w:t>
      </w:r>
      <w:r w:rsidR="009C60D4" w:rsidRPr="004B2CA3">
        <w:rPr>
          <w:b/>
          <w:bCs/>
          <w:lang w:val="pt-PT"/>
        </w:rPr>
        <w:t>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9C60D4" w:rsidRPr="00FA7E32" w14:paraId="0346F489" w14:textId="77777777" w:rsidTr="00574BDB">
        <w:trPr>
          <w:trHeight w:val="132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DDA7" w14:textId="5856FD3C" w:rsidR="009C60D4" w:rsidRPr="00774E98" w:rsidRDefault="00FA7E32" w:rsidP="00495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número de chamadas recursivas de T3 nunca excede as de T2, logo, a ordem de complexidade de T3 será O(</w:t>
            </w:r>
            <w:r w:rsidRPr="00B77CF5">
              <w:rPr>
                <w:sz w:val="22"/>
                <w:szCs w:val="22"/>
                <w:lang w:val="pt-PT"/>
              </w:rPr>
              <w:t>n</w:t>
            </w:r>
            <w:r>
              <w:rPr>
                <w:sz w:val="22"/>
                <w:szCs w:val="22"/>
                <w:lang w:val="pt-PT"/>
              </w:rPr>
              <w:t>^(</w:t>
            </w:r>
            <w:r w:rsidRPr="00B77CF5">
              <w:rPr>
                <w:sz w:val="22"/>
                <w:szCs w:val="22"/>
                <w:lang w:val="pt-PT"/>
              </w:rPr>
              <w:t>log</w:t>
            </w:r>
            <w:r>
              <w:rPr>
                <w:sz w:val="22"/>
                <w:szCs w:val="22"/>
                <w:lang w:val="pt-PT"/>
              </w:rPr>
              <w:t>3(2))</w:t>
            </w:r>
            <w:r w:rsidRPr="00B77CF5">
              <w:rPr>
                <w:sz w:val="22"/>
                <w:szCs w:val="22"/>
                <w:lang w:val="pt-PT"/>
              </w:rPr>
              <w:t>)</w:t>
            </w:r>
          </w:p>
        </w:tc>
      </w:tr>
    </w:tbl>
    <w:p w14:paraId="541FED55" w14:textId="77777777" w:rsidR="009C60D4" w:rsidRDefault="009C60D4" w:rsidP="006824FE">
      <w:pPr>
        <w:tabs>
          <w:tab w:val="left" w:pos="284"/>
        </w:tabs>
        <w:spacing w:after="120"/>
        <w:rPr>
          <w:lang w:val="pt-PT"/>
        </w:rPr>
      </w:pPr>
    </w:p>
    <w:sectPr w:rsidR="009C60D4" w:rsidSect="00CE4016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32574" w14:textId="77777777" w:rsidR="00EC7EE2" w:rsidRDefault="00EC7EE2">
      <w:r>
        <w:separator/>
      </w:r>
    </w:p>
  </w:endnote>
  <w:endnote w:type="continuationSeparator" w:id="0">
    <w:p w14:paraId="7BB00F2D" w14:textId="77777777" w:rsidR="00EC7EE2" w:rsidRDefault="00EC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B79A" w14:textId="77777777" w:rsidR="0030405D" w:rsidRDefault="0030405D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30405D" w:rsidRPr="00955AC0" w:rsidRDefault="0030405D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9B53" w14:textId="05C947BD" w:rsidR="00574BDB" w:rsidRDefault="0057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CCF1E" w14:textId="77777777" w:rsidR="00EC7EE2" w:rsidRDefault="00EC7EE2">
      <w:r>
        <w:separator/>
      </w:r>
    </w:p>
  </w:footnote>
  <w:footnote w:type="continuationSeparator" w:id="0">
    <w:p w14:paraId="1161E7EC" w14:textId="77777777" w:rsidR="00EC7EE2" w:rsidRDefault="00EC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1D13" w14:textId="77777777" w:rsidR="0030405D" w:rsidRPr="00CC6AFB" w:rsidRDefault="0030405D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5F8EB" w14:textId="77777777" w:rsidR="0030405D" w:rsidRPr="001C7A03" w:rsidRDefault="0030405D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34AC"/>
    <w:multiLevelType w:val="hybridMultilevel"/>
    <w:tmpl w:val="CA8295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"/>
  </w:num>
  <w:num w:numId="4">
    <w:abstractNumId w:val="13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"/>
  </w:num>
  <w:num w:numId="8">
    <w:abstractNumId w:val="19"/>
  </w:num>
  <w:num w:numId="9">
    <w:abstractNumId w:val="14"/>
  </w:num>
  <w:num w:numId="10">
    <w:abstractNumId w:val="0"/>
  </w:num>
  <w:num w:numId="11">
    <w:abstractNumId w:val="11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7"/>
  </w:num>
  <w:num w:numId="16">
    <w:abstractNumId w:val="7"/>
  </w:num>
  <w:num w:numId="17">
    <w:abstractNumId w:val="10"/>
  </w:num>
  <w:num w:numId="18">
    <w:abstractNumId w:val="12"/>
  </w:num>
  <w:num w:numId="19">
    <w:abstractNumId w:val="4"/>
  </w:num>
  <w:num w:numId="20">
    <w:abstractNumId w:val="8"/>
  </w:num>
  <w:num w:numId="21">
    <w:abstractNumId w:val="18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831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2EAD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3AAF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A7D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6B"/>
    <w:rsid w:val="002C45D4"/>
    <w:rsid w:val="002C554F"/>
    <w:rsid w:val="002C7E82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3FE3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6F0"/>
    <w:rsid w:val="004A4D4F"/>
    <w:rsid w:val="004A6F02"/>
    <w:rsid w:val="004A7206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BDB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8F3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24FE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48E"/>
    <w:rsid w:val="00773A3F"/>
    <w:rsid w:val="00773C77"/>
    <w:rsid w:val="00773DA8"/>
    <w:rsid w:val="007744C6"/>
    <w:rsid w:val="0077519A"/>
    <w:rsid w:val="00780005"/>
    <w:rsid w:val="00780909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5CF9"/>
    <w:rsid w:val="007C6676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59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1817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48E3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CF5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740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016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1A9B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B7FE7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C7EE2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0B6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AAF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076C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A7E32"/>
    <w:rsid w:val="00FB1137"/>
    <w:rsid w:val="00FB1E70"/>
    <w:rsid w:val="00FB2F93"/>
    <w:rsid w:val="00FB5037"/>
    <w:rsid w:val="00FB5A48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1980"/>
    <w:rsid w:val="00FD2786"/>
    <w:rsid w:val="00FD2CB5"/>
    <w:rsid w:val="00FD4CAA"/>
    <w:rsid w:val="00FD5377"/>
    <w:rsid w:val="00FD5709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  <w:rsid w:val="1E46C6C9"/>
    <w:rsid w:val="708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4E7081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140</TotalTime>
  <Pages>3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AlgC Guião 2019/2020</vt:lpstr>
    </vt:vector>
  </TitlesOfParts>
  <Company>DETUA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adrego</dc:creator>
  <cp:keywords/>
  <cp:lastModifiedBy>Sofas Cocas</cp:lastModifiedBy>
  <cp:revision>51</cp:revision>
  <cp:lastPrinted>2020-02-15T17:35:00Z</cp:lastPrinted>
  <dcterms:created xsi:type="dcterms:W3CDTF">2020-02-21T23:11:00Z</dcterms:created>
  <dcterms:modified xsi:type="dcterms:W3CDTF">2020-03-31T14:19:00Z</dcterms:modified>
</cp:coreProperties>
</file>